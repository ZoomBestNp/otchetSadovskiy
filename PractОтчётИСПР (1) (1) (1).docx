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00306204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4F4830">
          <w:pPr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proofErr w:type="gramEnd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62B150C0" w:rsidR="00CA55AD" w:rsidRPr="00084431" w:rsidRDefault="005C1B4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УФК ПО АРХАНГЕЛЬСКОЙ ОБЛАСТИ И НАО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D5D8AA4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</w:t>
                </w:r>
                <w:r w:rsidR="000A6AD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78930D67" w:rsidR="00CA55AD" w:rsidRPr="00E93448" w:rsidRDefault="007E23A5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Н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Попов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0DF7FBCB" w:rsidR="00CA55AD" w:rsidRPr="00182DFD" w:rsidRDefault="00182DF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.В.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Денисов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DDC3B24" w14:textId="699D0D26" w:rsidR="00D57E8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306968" w:history="1">
        <w:r w:rsidR="00D57E83" w:rsidRPr="00672759">
          <w:rPr>
            <w:rStyle w:val="af7"/>
            <w:noProof/>
          </w:rPr>
          <w:t>Перечень сокращений и обозначений</w:t>
        </w:r>
        <w:r w:rsidR="00D57E83">
          <w:rPr>
            <w:noProof/>
            <w:webHidden/>
          </w:rPr>
          <w:tab/>
        </w:r>
        <w:r w:rsidR="00D57E83">
          <w:rPr>
            <w:noProof/>
            <w:webHidden/>
          </w:rPr>
          <w:fldChar w:fldCharType="begin"/>
        </w:r>
        <w:r w:rsidR="00D57E83">
          <w:rPr>
            <w:noProof/>
            <w:webHidden/>
          </w:rPr>
          <w:instrText xml:space="preserve"> PAGEREF _Toc201306968 \h </w:instrText>
        </w:r>
        <w:r w:rsidR="00D57E83">
          <w:rPr>
            <w:noProof/>
            <w:webHidden/>
          </w:rPr>
        </w:r>
        <w:r w:rsidR="00D57E83">
          <w:rPr>
            <w:noProof/>
            <w:webHidden/>
          </w:rPr>
          <w:fldChar w:fldCharType="separate"/>
        </w:r>
        <w:r w:rsidR="00D57E83">
          <w:rPr>
            <w:noProof/>
            <w:webHidden/>
          </w:rPr>
          <w:t>3</w:t>
        </w:r>
        <w:r w:rsidR="00D57E83">
          <w:rPr>
            <w:noProof/>
            <w:webHidden/>
          </w:rPr>
          <w:fldChar w:fldCharType="end"/>
        </w:r>
      </w:hyperlink>
    </w:p>
    <w:p w14:paraId="74D5A333" w14:textId="56F7DD0E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69" w:history="1">
        <w:r w:rsidRPr="00672759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2D489" w14:textId="0A00329E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0" w:history="1">
        <w:r w:rsidRPr="00672759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07319" w14:textId="54B7C39B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1" w:history="1">
        <w:r w:rsidRPr="00672759">
          <w:rPr>
            <w:rStyle w:val="af7"/>
            <w:noProof/>
            <w:lang w:val="en-US"/>
          </w:rPr>
          <w:t>1.1</w:t>
        </w:r>
        <w:r w:rsidRPr="00672759">
          <w:rPr>
            <w:rStyle w:val="af7"/>
            <w:noProof/>
          </w:rPr>
          <w:t xml:space="preserve">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4C4C11" w14:textId="2F848B0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2" w:history="1">
        <w:r w:rsidRPr="00672759">
          <w:rPr>
            <w:rStyle w:val="af7"/>
            <w:noProof/>
          </w:rPr>
          <w:t>1.2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EF4AD" w14:textId="69AF0C16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3" w:history="1">
        <w:r w:rsidRPr="00672759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CD7C25" w14:textId="2491AD8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4" w:history="1">
        <w:r w:rsidRPr="00672759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20757B" w14:textId="7E6B0ECE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5" w:history="1">
        <w:r w:rsidRPr="00672759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47A196" w14:textId="0D18D5C1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6" w:history="1">
        <w:r w:rsidRPr="00672759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0ED047" w14:textId="7E2D93B1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7" w:history="1">
        <w:r w:rsidRPr="00672759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9593D5D" w14:textId="67403265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8" w:history="1">
        <w:r w:rsidRPr="00672759">
          <w:rPr>
            <w:rStyle w:val="af7"/>
            <w:noProof/>
          </w:rPr>
          <w:t>3.1 Проектирование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93DF25" w14:textId="56D1B15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79" w:history="1">
        <w:r w:rsidRPr="00672759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E4576C" w14:textId="35ECD95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0" w:history="1">
        <w:r w:rsidRPr="00672759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FAA0EC" w14:textId="4438BB7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1" w:history="1">
        <w:r w:rsidRPr="00672759">
          <w:rPr>
            <w:rStyle w:val="af7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FC8401" w14:textId="286B2920" w:rsidR="00D57E83" w:rsidRDefault="00D57E83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2" w:history="1">
        <w:r w:rsidRPr="00672759">
          <w:rPr>
            <w:rStyle w:val="af7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610762" w14:textId="7684D96A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3" w:history="1">
        <w:r w:rsidRPr="00672759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651F74" w14:textId="590E8DF5" w:rsidR="00D57E83" w:rsidRDefault="00D57E8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984" w:history="1">
        <w:r w:rsidRPr="00672759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8B9349" w14:textId="579297F3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306968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4F4CC4A1" w14:textId="77777777" w:rsidR="00495D41" w:rsidRPr="00D74E18" w:rsidRDefault="00495D41" w:rsidP="008532F7">
      <w:pPr>
        <w:pStyle w:val="a3"/>
      </w:pPr>
      <w:r>
        <w:t>БД – база данных</w:t>
      </w:r>
    </w:p>
    <w:p w14:paraId="4F203F43" w14:textId="77777777" w:rsidR="00495D41" w:rsidRDefault="00495D41" w:rsidP="008532F7">
      <w:pPr>
        <w:pStyle w:val="a3"/>
      </w:pPr>
      <w:r>
        <w:t>ВДТ – видео-дисплейный терминал</w:t>
      </w:r>
    </w:p>
    <w:p w14:paraId="2327C0F6" w14:textId="77777777" w:rsidR="00495D41" w:rsidRDefault="00495D41" w:rsidP="008532F7">
      <w:pPr>
        <w:pStyle w:val="a3"/>
      </w:pPr>
      <w:r>
        <w:t>ИС – информационная система</w:t>
      </w:r>
    </w:p>
    <w:p w14:paraId="0E9A9112" w14:textId="77777777" w:rsidR="00495D41" w:rsidRPr="00D74E18" w:rsidRDefault="00495D41" w:rsidP="008532F7">
      <w:pPr>
        <w:pStyle w:val="a3"/>
      </w:pPr>
      <w:r>
        <w:t>ОС – операционная система</w:t>
      </w:r>
    </w:p>
    <w:p w14:paraId="7B8B999F" w14:textId="49872FD0" w:rsidR="00495D41" w:rsidRDefault="00495D41" w:rsidP="008532F7">
      <w:pPr>
        <w:pStyle w:val="a3"/>
      </w:pPr>
      <w:r w:rsidRPr="008532F7">
        <w:t>ПК – персональный компьютер</w:t>
      </w:r>
    </w:p>
    <w:p w14:paraId="62421B52" w14:textId="39881D19" w:rsidR="00710921" w:rsidRPr="008532F7" w:rsidRDefault="00710921" w:rsidP="008532F7">
      <w:pPr>
        <w:pStyle w:val="a3"/>
      </w:pPr>
      <w:r>
        <w:t>ПМ – программный модуль</w:t>
      </w:r>
    </w:p>
    <w:p w14:paraId="3591715B" w14:textId="77777777" w:rsidR="00495D41" w:rsidRDefault="00495D41" w:rsidP="008532F7">
      <w:pPr>
        <w:pStyle w:val="a3"/>
      </w:pPr>
      <w:r w:rsidRPr="008532F7">
        <w:t>ПО – программное обеспечение</w:t>
      </w:r>
    </w:p>
    <w:p w14:paraId="27B68EFF" w14:textId="77777777" w:rsidR="00495D41" w:rsidRDefault="00495D41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2198856F" w14:textId="77777777" w:rsidR="00495D41" w:rsidRDefault="00495D41" w:rsidP="008532F7">
      <w:pPr>
        <w:pStyle w:val="a3"/>
      </w:pPr>
      <w:r>
        <w:t>СУБД – система управления базами данных</w:t>
      </w:r>
    </w:p>
    <w:p w14:paraId="3834C6D3" w14:textId="51950B03" w:rsidR="00A73250" w:rsidRPr="00D46A52" w:rsidRDefault="00D46A52" w:rsidP="004B15F8">
      <w:pPr>
        <w:pStyle w:val="a3"/>
      </w:pPr>
      <w:r w:rsidRPr="00D46A52">
        <w:t>УФК</w:t>
      </w:r>
      <w:r>
        <w:t xml:space="preserve"> – управление федерального казначейства </w:t>
      </w:r>
    </w:p>
    <w:p w14:paraId="011A9F86" w14:textId="3D50C351" w:rsidR="00D46A52" w:rsidRDefault="00D46A52" w:rsidP="004B15F8">
      <w:pPr>
        <w:pStyle w:val="a3"/>
      </w:pPr>
      <w:r>
        <w:t>НАО – непубличное акционерное общество</w:t>
      </w:r>
    </w:p>
    <w:p w14:paraId="72464DDA" w14:textId="77777777" w:rsidR="00D46A52" w:rsidRPr="00D46A52" w:rsidRDefault="00D46A52" w:rsidP="00D0080E">
      <w:pPr>
        <w:pStyle w:val="a3"/>
        <w:ind w:firstLine="0"/>
      </w:pPr>
    </w:p>
    <w:p w14:paraId="2AF19540" w14:textId="243D415C" w:rsidR="00DA2740" w:rsidRPr="00A73250" w:rsidRDefault="00DA2740" w:rsidP="004B15F8">
      <w:pPr>
        <w:pStyle w:val="a3"/>
      </w:pPr>
      <w:r>
        <w:rPr>
          <w:lang w:val="en-US"/>
        </w:rPr>
        <w:t>API</w:t>
      </w:r>
      <w:r w:rsidRPr="00A73250">
        <w:t xml:space="preserve"> </w:t>
      </w:r>
      <w:r w:rsidRPr="00D46A52">
        <w:rPr>
          <w:b/>
          <w:bCs/>
        </w:rPr>
        <w:t>–</w:t>
      </w:r>
      <w:r w:rsidRPr="00A73250">
        <w:t xml:space="preserve">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10F78D86" w14:textId="77777777" w:rsidR="00DA2740" w:rsidRPr="00C368D7" w:rsidRDefault="00DA2740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1A73009B" w14:textId="77777777" w:rsidR="00DA2740" w:rsidRPr="0065545B" w:rsidRDefault="00DA2740" w:rsidP="008532F7">
      <w:pPr>
        <w:pStyle w:val="a3"/>
      </w:pPr>
      <w:r>
        <w:rPr>
          <w:lang w:val="en-US"/>
        </w:rPr>
        <w:t>ORM</w:t>
      </w:r>
      <w:r>
        <w:t xml:space="preserve"> - </w:t>
      </w:r>
      <w:r w:rsidRPr="0065545B">
        <w:t>объектно-реляционное отображение</w:t>
      </w:r>
    </w:p>
    <w:p w14:paraId="784682F7" w14:textId="77777777" w:rsidR="00DA2740" w:rsidRPr="0065545B" w:rsidRDefault="00DA2740" w:rsidP="008532F7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60B43325" w14:textId="77777777" w:rsidR="00DA2740" w:rsidRPr="00D74E18" w:rsidRDefault="00DA2740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7C1AEDDA" w14:textId="77777777" w:rsidR="00DA2740" w:rsidRPr="0065545B" w:rsidRDefault="00DA2740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графический интерфейс</w:t>
      </w:r>
    </w:p>
    <w:p w14:paraId="3023B51D" w14:textId="77777777" w:rsidR="00DA2740" w:rsidRPr="00FC182F" w:rsidRDefault="00DA2740" w:rsidP="008532F7">
      <w:pPr>
        <w:pStyle w:val="a3"/>
        <w:rPr>
          <w:lang w:val="en-US"/>
        </w:rPr>
      </w:pPr>
      <w:r w:rsidRPr="008532F7">
        <w:rPr>
          <w:lang w:val="en-US"/>
        </w:rPr>
        <w:t>UML</w:t>
      </w:r>
      <w:r w:rsidRPr="00FC182F">
        <w:rPr>
          <w:lang w:val="en-US"/>
        </w:rPr>
        <w:t xml:space="preserve"> – </w:t>
      </w:r>
      <w:r w:rsidRPr="008532F7">
        <w:t>унифицированный</w:t>
      </w:r>
      <w:r w:rsidRPr="00FC182F">
        <w:rPr>
          <w:lang w:val="en-US"/>
        </w:rPr>
        <w:t xml:space="preserve"> </w:t>
      </w:r>
      <w:r w:rsidRPr="008532F7">
        <w:t>язык</w:t>
      </w:r>
      <w:r w:rsidRPr="00FC182F">
        <w:rPr>
          <w:lang w:val="en-US"/>
        </w:rPr>
        <w:t xml:space="preserve"> </w:t>
      </w:r>
      <w:r w:rsidRPr="008532F7">
        <w:t>моделирования</w:t>
      </w:r>
    </w:p>
    <w:p w14:paraId="4C8E1819" w14:textId="21EB9E57" w:rsidR="00CB5F04" w:rsidRPr="00FC182F" w:rsidRDefault="00DA2740" w:rsidP="00453BBC">
      <w:pPr>
        <w:pStyle w:val="a3"/>
        <w:rPr>
          <w:lang w:val="en-US"/>
        </w:rPr>
      </w:pPr>
      <w:r w:rsidRPr="008532F7">
        <w:rPr>
          <w:lang w:val="en-US"/>
        </w:rPr>
        <w:t>WPF</w:t>
      </w:r>
      <w:r w:rsidRPr="00FC182F">
        <w:rPr>
          <w:lang w:val="en-US"/>
        </w:rPr>
        <w:t xml:space="preserve"> – </w:t>
      </w:r>
      <w:r w:rsidRPr="008532F7">
        <w:rPr>
          <w:lang w:val="en-US"/>
        </w:rPr>
        <w:t>Windows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Presentation</w:t>
      </w:r>
      <w:r w:rsidRPr="00FC182F">
        <w:rPr>
          <w:lang w:val="en-US"/>
        </w:rPr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306969"/>
      <w:r>
        <w:lastRenderedPageBreak/>
        <w:t>Введение</w:t>
      </w:r>
      <w:bookmarkEnd w:id="3"/>
    </w:p>
    <w:p w14:paraId="77129137" w14:textId="4566ACE4" w:rsidR="00495C7A" w:rsidRPr="00495C7A" w:rsidRDefault="00495C7A" w:rsidP="00495C7A">
      <w:pPr>
        <w:pStyle w:val="a3"/>
      </w:pPr>
      <w:r w:rsidRPr="00495C7A">
        <w:t>Базой производственной практики является Управление Федерального казначейства по Архангельской области и Ненецкому автономному округу, осуществляющее приём, распределение, учёт и контроль бюджетных средств с применением современных информационных технологий.</w:t>
      </w:r>
    </w:p>
    <w:p w14:paraId="493834F7" w14:textId="734B61E6" w:rsidR="008F18A8" w:rsidRPr="008F18A8" w:rsidRDefault="00760767" w:rsidP="008F18A8">
      <w:pPr>
        <w:pStyle w:val="a3"/>
        <w:ind w:left="720" w:firstLine="0"/>
      </w:pPr>
      <w:r>
        <w:t>Целью</w:t>
      </w:r>
      <w:r w:rsidR="008F18A8" w:rsidRPr="003C458F">
        <w:t xml:space="preserve"> производственной практики</w:t>
      </w:r>
      <w:r w:rsidR="003C458F" w:rsidRPr="003C458F">
        <w:rPr>
          <w:lang w:val="en-US"/>
        </w:rPr>
        <w:t xml:space="preserve"> </w:t>
      </w:r>
      <w:r w:rsidR="003C458F" w:rsidRPr="003C458F">
        <w:t>является</w:t>
      </w:r>
      <w:r w:rsidR="008F18A8" w:rsidRPr="003C458F">
        <w:t>:</w:t>
      </w:r>
    </w:p>
    <w:p w14:paraId="0C54CD1D" w14:textId="7157F46A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компетенций;</w:t>
      </w:r>
    </w:p>
    <w:p w14:paraId="2C4D7BCC" w14:textId="77777777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ПМ.11 «Разработка, администрирование и защита баз данных» и развитие общих и профессиональных компетенций.</w:t>
      </w:r>
    </w:p>
    <w:p w14:paraId="6B2B3A3D" w14:textId="48350594" w:rsidR="008F18A8" w:rsidRPr="008F18A8" w:rsidRDefault="008F18A8" w:rsidP="00495C7A">
      <w:pPr>
        <w:pStyle w:val="a3"/>
      </w:pPr>
      <w:r w:rsidRPr="008F18A8">
        <w:t>Задач</w:t>
      </w:r>
      <w:r w:rsidR="00760767">
        <w:t xml:space="preserve">ами </w:t>
      </w:r>
      <w:r w:rsidRPr="008F18A8">
        <w:t>производственной практики являются:</w:t>
      </w:r>
    </w:p>
    <w:p w14:paraId="535CFB10" w14:textId="20706AC9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формирование алгоритмов разработки </w:t>
      </w:r>
      <w:r>
        <w:t xml:space="preserve">ПМ </w:t>
      </w:r>
      <w:r w:rsidRPr="00CB19D0">
        <w:t>в соответствии с техническим заданием;</w:t>
      </w:r>
    </w:p>
    <w:p w14:paraId="31186A15" w14:textId="77777777" w:rsidR="000000B9" w:rsidRPr="00CB19D0" w:rsidRDefault="000000B9" w:rsidP="000000B9">
      <w:pPr>
        <w:pStyle w:val="a1"/>
        <w:tabs>
          <w:tab w:val="clear" w:pos="1276"/>
        </w:tabs>
        <w:rPr>
          <w:lang w:eastAsia="ru-RU"/>
        </w:rPr>
      </w:pPr>
      <w:r w:rsidRPr="001B0E4D">
        <w:rPr>
          <w:lang w:eastAsia="ru-RU"/>
        </w:rPr>
        <w:t xml:space="preserve">разработка </w:t>
      </w:r>
      <w:r w:rsidRPr="00547943">
        <w:rPr>
          <w:lang w:eastAsia="ru-RU"/>
        </w:rPr>
        <w:t>ПМ</w:t>
      </w:r>
      <w:r w:rsidRPr="001B0E4D">
        <w:rPr>
          <w:lang w:eastAsia="ru-RU"/>
        </w:rPr>
        <w:t xml:space="preserve"> в соответствии с техническим заданием, с использованием современных языков программирования и сред разработки;</w:t>
      </w:r>
    </w:p>
    <w:p w14:paraId="10AA763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отладки </w:t>
      </w:r>
      <w:r>
        <w:t>ПМ</w:t>
      </w:r>
      <w:r w:rsidRPr="00CB19D0">
        <w:t xml:space="preserve"> с использованием специализированных программных средств;</w:t>
      </w:r>
    </w:p>
    <w:p w14:paraId="76867DA9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тестирования </w:t>
      </w:r>
      <w:r>
        <w:t>ПМ</w:t>
      </w:r>
      <w:r w:rsidRPr="00CB19D0">
        <w:t>;</w:t>
      </w:r>
    </w:p>
    <w:p w14:paraId="208FC07F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</w:t>
      </w:r>
      <w:proofErr w:type="spellStart"/>
      <w:r w:rsidRPr="00CB19D0">
        <w:t>рефакторинга</w:t>
      </w:r>
      <w:proofErr w:type="spellEnd"/>
      <w:r w:rsidRPr="00CB19D0">
        <w:t xml:space="preserve"> и оптимизации программного кода;</w:t>
      </w:r>
    </w:p>
    <w:p w14:paraId="45D8849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модулей </w:t>
      </w:r>
      <w:r>
        <w:t>ПО</w:t>
      </w:r>
      <w:r w:rsidRPr="00CB19D0">
        <w:t xml:space="preserve"> для мобильных платформ;</w:t>
      </w:r>
    </w:p>
    <w:p w14:paraId="1E63F831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сбора, обработки и анализа информации для проектирования </w:t>
      </w:r>
      <w:r>
        <w:t>БД</w:t>
      </w:r>
      <w:r w:rsidRPr="00CB19D0">
        <w:t>;</w:t>
      </w:r>
    </w:p>
    <w:p w14:paraId="7C352705" w14:textId="77777777" w:rsidR="000000B9" w:rsidRPr="00CB19D0" w:rsidRDefault="000000B9" w:rsidP="000000B9">
      <w:pPr>
        <w:pStyle w:val="a1"/>
        <w:tabs>
          <w:tab w:val="clear" w:pos="1276"/>
        </w:tabs>
      </w:pPr>
      <w:r w:rsidRPr="00561BB7"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</w:t>
      </w:r>
      <w:r w:rsidRPr="00CB19D0">
        <w:t>;</w:t>
      </w:r>
    </w:p>
    <w:p w14:paraId="1E26E600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объектов </w:t>
      </w:r>
      <w:r>
        <w:t>БД</w:t>
      </w:r>
      <w:r w:rsidRPr="00CB19D0">
        <w:t xml:space="preserve"> в соответствии с результатами анализа предметной области;</w:t>
      </w:r>
    </w:p>
    <w:p w14:paraId="55525927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lastRenderedPageBreak/>
        <w:t xml:space="preserve">реализация </w:t>
      </w:r>
      <w:r>
        <w:t>БД</w:t>
      </w:r>
      <w:r w:rsidRPr="00CB19D0">
        <w:t xml:space="preserve"> в конкретной СУБД;</w:t>
      </w:r>
    </w:p>
    <w:p w14:paraId="5AB71C31" w14:textId="1DA11D6B" w:rsidR="008F18A8" w:rsidRPr="008F18A8" w:rsidRDefault="000000B9" w:rsidP="008F18A8">
      <w:pPr>
        <w:pStyle w:val="a1"/>
        <w:tabs>
          <w:tab w:val="clear" w:pos="1276"/>
        </w:tabs>
      </w:pPr>
      <w:r w:rsidRPr="00CB19D0">
        <w:t xml:space="preserve">администрирование </w:t>
      </w:r>
      <w:r>
        <w:t>БД</w:t>
      </w:r>
      <w:r w:rsidRPr="00CB19D0">
        <w:t>;</w:t>
      </w:r>
    </w:p>
    <w:p w14:paraId="1E31C427" w14:textId="05564C3B" w:rsidR="009F1D27" w:rsidRPr="008F18A8" w:rsidRDefault="000000B9" w:rsidP="000000B9">
      <w:pPr>
        <w:pStyle w:val="a1"/>
      </w:pPr>
      <w:r w:rsidRPr="002057D2">
        <w:t>обеспечение защиты информации в базах данных с использованием современных технологий и методов информационной безопасности</w:t>
      </w:r>
      <w:r w:rsidRPr="00CB19D0">
        <w:t>.</w:t>
      </w:r>
    </w:p>
    <w:p w14:paraId="14B248A9" w14:textId="77777777" w:rsidR="008F18A8" w:rsidRPr="007727BB" w:rsidRDefault="008F18A8" w:rsidP="008F18A8">
      <w:pPr>
        <w:pStyle w:val="a3"/>
      </w:pPr>
      <w:r w:rsidRPr="009F1D27">
        <w:t>Для</w:t>
      </w:r>
      <w:r w:rsidRPr="007727BB">
        <w:t xml:space="preserve"> </w:t>
      </w:r>
      <w:r w:rsidRPr="009F1D27">
        <w:t>практикантов</w:t>
      </w:r>
      <w:r w:rsidRPr="007727BB">
        <w:t xml:space="preserve"> </w:t>
      </w:r>
      <w:r w:rsidRPr="009F1D27">
        <w:t>предоставляется</w:t>
      </w:r>
      <w:r w:rsidRPr="007727BB">
        <w:t xml:space="preserve"> </w:t>
      </w:r>
      <w:r w:rsidRPr="009F1D27">
        <w:t>рабочее</w:t>
      </w:r>
      <w:r w:rsidRPr="007727BB">
        <w:t xml:space="preserve"> </w:t>
      </w:r>
      <w:r w:rsidRPr="009F1D27">
        <w:t>место</w:t>
      </w:r>
      <w:r w:rsidRPr="007727BB">
        <w:t xml:space="preserve"> </w:t>
      </w:r>
      <w:r w:rsidRPr="009F1D27">
        <w:t>с</w:t>
      </w:r>
      <w:r w:rsidRPr="007727BB">
        <w:t xml:space="preserve"> </w:t>
      </w:r>
      <w:r w:rsidRPr="009F1D27">
        <w:t>персональным</w:t>
      </w:r>
      <w:r w:rsidRPr="007727BB">
        <w:t xml:space="preserve"> </w:t>
      </w:r>
      <w:r w:rsidRPr="009F1D27">
        <w:t>компьютером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всем</w:t>
      </w:r>
      <w:r w:rsidRPr="007727BB">
        <w:t xml:space="preserve"> </w:t>
      </w:r>
      <w:r w:rsidRPr="009F1D27">
        <w:t>необходимым</w:t>
      </w:r>
      <w:r w:rsidRPr="007727BB">
        <w:t xml:space="preserve"> </w:t>
      </w:r>
      <w:r w:rsidRPr="009F1D27">
        <w:t>для</w:t>
      </w:r>
      <w:r w:rsidRPr="007727BB">
        <w:t xml:space="preserve"> </w:t>
      </w:r>
      <w:r w:rsidRPr="009F1D27">
        <w:t>работы</w:t>
      </w:r>
      <w:r w:rsidRPr="007727BB">
        <w:t xml:space="preserve"> </w:t>
      </w:r>
      <w:r w:rsidRPr="009F1D27">
        <w:t>аппаратным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программным</w:t>
      </w:r>
      <w:r w:rsidRPr="007727BB">
        <w:t xml:space="preserve"> </w:t>
      </w:r>
      <w:r w:rsidRPr="009F1D27">
        <w:t>обеспечением</w:t>
      </w:r>
      <w:r w:rsidRPr="007727BB">
        <w:t>:</w:t>
      </w:r>
    </w:p>
    <w:p w14:paraId="169A3757" w14:textId="77777777" w:rsidR="008F18A8" w:rsidRDefault="008F18A8" w:rsidP="008F18A8">
      <w:pPr>
        <w:pStyle w:val="a1"/>
        <w:rPr>
          <w:lang w:val="en-US"/>
        </w:rPr>
      </w:pPr>
      <w:r w:rsidRPr="008F18A8">
        <w:t xml:space="preserve"> </w:t>
      </w:r>
      <w:r w:rsidRPr="009F1D27">
        <w:t>процессор</w:t>
      </w:r>
      <w:r w:rsidRPr="009F1D27">
        <w:rPr>
          <w:lang w:val="en-US"/>
        </w:rPr>
        <w:t>: Intel Core i3-9100 3.6GHz</w:t>
      </w:r>
      <w:r>
        <w:rPr>
          <w:lang w:val="en-US"/>
        </w:rPr>
        <w:t>;</w:t>
      </w:r>
    </w:p>
    <w:p w14:paraId="3549C412" w14:textId="77777777" w:rsidR="008F18A8" w:rsidRDefault="008F18A8" w:rsidP="008F18A8">
      <w:pPr>
        <w:pStyle w:val="a1"/>
        <w:rPr>
          <w:lang w:val="en-US"/>
        </w:rPr>
      </w:pPr>
      <w:r w:rsidRPr="009F1D27">
        <w:t>системная</w:t>
      </w:r>
      <w:r w:rsidRPr="009F1D27">
        <w:rPr>
          <w:lang w:val="en-US"/>
        </w:rPr>
        <w:t xml:space="preserve"> </w:t>
      </w:r>
      <w:r w:rsidRPr="009F1D27">
        <w:t>плата</w:t>
      </w:r>
      <w:r w:rsidRPr="009F1D27">
        <w:rPr>
          <w:lang w:val="en-US"/>
        </w:rPr>
        <w:t>: MSI H310M Pro-VDH Plus</w:t>
      </w:r>
      <w:r>
        <w:rPr>
          <w:lang w:val="en-US"/>
        </w:rPr>
        <w:t>;</w:t>
      </w:r>
      <w:r w:rsidRPr="009F1D27">
        <w:rPr>
          <w:lang w:val="en-US"/>
        </w:rPr>
        <w:t xml:space="preserve"> </w:t>
      </w:r>
    </w:p>
    <w:p w14:paraId="69F3BA9B" w14:textId="77777777" w:rsidR="008F18A8" w:rsidRPr="009F1D27" w:rsidRDefault="008F18A8" w:rsidP="008F18A8">
      <w:pPr>
        <w:pStyle w:val="a1"/>
      </w:pPr>
      <w:r w:rsidRPr="009F1D27">
        <w:t>видеокарта: встроенная</w:t>
      </w:r>
      <w:r>
        <w:rPr>
          <w:lang w:val="en-US"/>
        </w:rPr>
        <w:t>;</w:t>
      </w:r>
      <w:r w:rsidRPr="009F1D27">
        <w:t xml:space="preserve"> </w:t>
      </w:r>
    </w:p>
    <w:p w14:paraId="464AC4DE" w14:textId="77777777" w:rsidR="008F18A8" w:rsidRPr="009F1D27" w:rsidRDefault="008F18A8" w:rsidP="008F18A8">
      <w:pPr>
        <w:pStyle w:val="a1"/>
      </w:pPr>
      <w:r w:rsidRPr="009F1D27">
        <w:t xml:space="preserve">оперативная память – 8ГБ; </w:t>
      </w:r>
    </w:p>
    <w:p w14:paraId="3D6F5C74" w14:textId="77777777" w:rsidR="008F18A8" w:rsidRPr="009F1D27" w:rsidRDefault="008F18A8" w:rsidP="008F18A8">
      <w:pPr>
        <w:pStyle w:val="a1"/>
      </w:pPr>
      <w:r w:rsidRPr="009F1D27">
        <w:t xml:space="preserve">операционная система: </w:t>
      </w:r>
      <w:r w:rsidRPr="009F1D27">
        <w:rPr>
          <w:lang w:val="en-US"/>
        </w:rPr>
        <w:t>Microsoft</w:t>
      </w:r>
      <w:r w:rsidRPr="009F1D27">
        <w:t xml:space="preserve"> </w:t>
      </w:r>
      <w:r w:rsidRPr="009F1D27">
        <w:rPr>
          <w:lang w:val="en-US"/>
        </w:rPr>
        <w:t>Windows</w:t>
      </w:r>
      <w:r w:rsidRPr="009F1D27">
        <w:t xml:space="preserve"> 10 </w:t>
      </w:r>
      <w:r w:rsidRPr="009F1D27">
        <w:rPr>
          <w:lang w:val="en-US"/>
        </w:rPr>
        <w:t>Home</w:t>
      </w:r>
      <w:r w:rsidRPr="009F1D27">
        <w:t xml:space="preserve">; </w:t>
      </w:r>
    </w:p>
    <w:p w14:paraId="743AA5E1" w14:textId="77777777" w:rsidR="008F18A8" w:rsidRDefault="008F18A8" w:rsidP="008F18A8">
      <w:pPr>
        <w:pStyle w:val="a1"/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 xml:space="preserve">: </w:t>
      </w:r>
      <w:r w:rsidRPr="009F1D27">
        <w:t>пакет</w:t>
      </w:r>
      <w:r w:rsidRPr="009F1D27">
        <w:rPr>
          <w:lang w:val="en-US"/>
        </w:rPr>
        <w:t xml:space="preserve"> Microsoft Office, </w:t>
      </w:r>
      <w:r w:rsidRPr="009F1D27">
        <w:t>Яндекс</w:t>
      </w:r>
      <w:r w:rsidRPr="009F1D27">
        <w:rPr>
          <w:lang w:val="en-US"/>
        </w:rPr>
        <w:t xml:space="preserve"> </w:t>
      </w:r>
      <w:r w:rsidRPr="009F1D27">
        <w:t>Браузер</w:t>
      </w:r>
      <w:r w:rsidRPr="009F1D27">
        <w:rPr>
          <w:lang w:val="en-US"/>
        </w:rPr>
        <w:t>, Visual Studio 2022, Microsoft SQL Server Management Studio 18, draw.io</w:t>
      </w:r>
      <w:r>
        <w:rPr>
          <w:lang w:val="en-US"/>
        </w:rPr>
        <w:t>.</w:t>
      </w:r>
    </w:p>
    <w:p w14:paraId="08FA9D7B" w14:textId="77777777" w:rsidR="008F18A8" w:rsidRPr="009F1D27" w:rsidRDefault="008F18A8" w:rsidP="008F18A8">
      <w:pPr>
        <w:pStyle w:val="a3"/>
      </w:pPr>
      <w:r w:rsidRPr="009F1D27">
        <w:t>Кроме рабочего места также предоставляется доступ к серверу предприятия со всем необходимым для работы аппаратным и программным обеспечением:</w:t>
      </w:r>
    </w:p>
    <w:p w14:paraId="11782B2A" w14:textId="77777777" w:rsidR="008F18A8" w:rsidRPr="007727BB" w:rsidRDefault="008F18A8" w:rsidP="008F18A8">
      <w:pPr>
        <w:pStyle w:val="a1"/>
        <w:rPr>
          <w:lang w:val="en-US"/>
        </w:rPr>
      </w:pPr>
      <w:r w:rsidRPr="009F1D27">
        <w:t>процессор</w:t>
      </w:r>
      <w:r w:rsidRPr="007727BB">
        <w:rPr>
          <w:lang w:val="en-US"/>
        </w:rPr>
        <w:t xml:space="preserve">: Intel Pentium CPU G3240 3.1GHz; </w:t>
      </w:r>
    </w:p>
    <w:p w14:paraId="4A1C9591" w14:textId="77777777" w:rsidR="008F18A8" w:rsidRPr="009F1D27" w:rsidRDefault="008F18A8" w:rsidP="008F18A8">
      <w:pPr>
        <w:pStyle w:val="a1"/>
      </w:pPr>
      <w:r w:rsidRPr="009F1D27">
        <w:t xml:space="preserve">системная плата: MSI H83M-P33; </w:t>
      </w:r>
    </w:p>
    <w:p w14:paraId="45A2B511" w14:textId="77777777" w:rsidR="008F18A8" w:rsidRPr="009F1D27" w:rsidRDefault="008F18A8" w:rsidP="008F18A8">
      <w:pPr>
        <w:pStyle w:val="a1"/>
      </w:pPr>
      <w:r w:rsidRPr="009F1D27">
        <w:t xml:space="preserve">видеокарта: встроенная; </w:t>
      </w:r>
    </w:p>
    <w:p w14:paraId="0E091B67" w14:textId="77777777" w:rsidR="008F18A8" w:rsidRPr="009F1D27" w:rsidRDefault="008F18A8" w:rsidP="008F18A8">
      <w:pPr>
        <w:pStyle w:val="a1"/>
      </w:pPr>
      <w:r w:rsidRPr="009F1D27">
        <w:t xml:space="preserve">оперативная память – 4ГБ; </w:t>
      </w:r>
    </w:p>
    <w:p w14:paraId="0E6D0A2C" w14:textId="77777777" w:rsidR="008F18A8" w:rsidRPr="009F1D27" w:rsidRDefault="008F18A8" w:rsidP="008F18A8">
      <w:pPr>
        <w:pStyle w:val="a1"/>
        <w:rPr>
          <w:lang w:val="en-US"/>
        </w:rPr>
      </w:pPr>
      <w:r w:rsidRPr="009F1D27">
        <w:t>операционная</w:t>
      </w:r>
      <w:r w:rsidRPr="009F1D27">
        <w:rPr>
          <w:lang w:val="en-US"/>
        </w:rPr>
        <w:t xml:space="preserve"> </w:t>
      </w:r>
      <w:r w:rsidRPr="009F1D27">
        <w:t>система</w:t>
      </w:r>
      <w:r w:rsidRPr="009F1D27">
        <w:rPr>
          <w:lang w:val="en-US"/>
        </w:rPr>
        <w:t>: Microsoft Windows Server 2016 Essentials</w:t>
      </w:r>
      <w:r>
        <w:rPr>
          <w:lang w:val="en-US"/>
        </w:rPr>
        <w:t>;</w:t>
      </w:r>
    </w:p>
    <w:p w14:paraId="630D6A42" w14:textId="5CAF37E2" w:rsidR="008F18A8" w:rsidRPr="008F18A8" w:rsidRDefault="008F18A8" w:rsidP="008F18A8">
      <w:pPr>
        <w:pStyle w:val="a1"/>
        <w:tabs>
          <w:tab w:val="clear" w:pos="1276"/>
        </w:tabs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>: Microsoft SQL Server Express 2019.</w:t>
      </w:r>
    </w:p>
    <w:p w14:paraId="632B2B5F" w14:textId="77777777" w:rsidR="00810637" w:rsidRPr="004B6816" w:rsidRDefault="00F116CE" w:rsidP="007B1296">
      <w:pPr>
        <w:pStyle w:val="1"/>
      </w:pPr>
      <w:bookmarkStart w:id="4" w:name="_Toc201306970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306971"/>
      <w:r>
        <w:t>Общие требования безопасности</w:t>
      </w:r>
      <w:bookmarkEnd w:id="5"/>
    </w:p>
    <w:p w14:paraId="0A68E309" w14:textId="5A31DF49" w:rsidR="00DE15A2" w:rsidRPr="004B6816" w:rsidRDefault="002C3A48" w:rsidP="002C3A48">
      <w:pPr>
        <w:pStyle w:val="a3"/>
      </w:pPr>
      <w:r w:rsidRPr="002C3A48">
        <w:t>Инструкция применяется ко всем работникам, использующим ПЭВМ и ВДТ. К самостоятельной работе допускаются лица старше 18 лет, прошедшие медицинский осмотр и обучение, а также инструктаж по электробезопасности. Для беременных женщин время работы с ПЭВМ не должно превышать трех часов в день.</w:t>
      </w:r>
    </w:p>
    <w:p w14:paraId="56159359" w14:textId="51F99392" w:rsidR="004771ED" w:rsidRDefault="004771ED" w:rsidP="004771ED">
      <w:pPr>
        <w:pStyle w:val="2"/>
      </w:pPr>
      <w:bookmarkStart w:id="6" w:name="_Toc201306972"/>
      <w:r>
        <w:t>Требования безопасности во время работы</w:t>
      </w:r>
      <w:bookmarkEnd w:id="6"/>
    </w:p>
    <w:p w14:paraId="4B562E9C" w14:textId="0895E57A" w:rsidR="00C86313" w:rsidRDefault="002C3A48" w:rsidP="00DD67B4">
      <w:pPr>
        <w:pStyle w:val="a3"/>
      </w:pPr>
      <w:r w:rsidRPr="00DD67B4">
        <w:t xml:space="preserve">Пользователь обязан поддерживать чистоту рабочего места, не закрывать вентиляцию и корректно завершать задачи. Запрещается прикасаться к задней панели системного блока при включенном питании, закрывать оборудование бумагами и отключать питание во время активной задачи. Рабочие режимы должны </w:t>
      </w:r>
      <w:commentRangeStart w:id="7"/>
      <w:commentRangeStart w:id="8"/>
      <w:r w:rsidRPr="00DD67B4">
        <w:t>соответствовать гигиеническим требованиям, с обязательными перерывами для физических упражнений.</w:t>
      </w:r>
      <w:commentRangeEnd w:id="7"/>
      <w:r w:rsidR="004B15F8">
        <w:rPr>
          <w:rStyle w:val="aff3"/>
        </w:rPr>
        <w:commentReference w:id="7"/>
      </w:r>
      <w:commentRangeEnd w:id="8"/>
      <w:r w:rsidR="002C7AAD">
        <w:rPr>
          <w:rStyle w:val="aff3"/>
        </w:rPr>
        <w:commentReference w:id="8"/>
      </w:r>
    </w:p>
    <w:p w14:paraId="32A72CBB" w14:textId="77777777" w:rsidR="006273FC" w:rsidRPr="006273FC" w:rsidRDefault="006273FC" w:rsidP="006273FC">
      <w:pPr>
        <w:pStyle w:val="a3"/>
      </w:pPr>
      <w:r w:rsidRPr="006273FC">
        <w:t>Перед началом работы необходимо убедиться в исправности оборудования: монитор, клавиатура, системный блок, мышь и кабели не должны иметь внешних повреждений. Подключение оборудования к электросети должно производиться только через исправные розетки, предпочтительно с заземлением. Запрещается использовать удлинители с признаками износа, а также размещать провода в местах, где возможна их деформация или перегиб.</w:t>
      </w:r>
    </w:p>
    <w:p w14:paraId="526BCF69" w14:textId="2E742B35" w:rsidR="006273FC" w:rsidRPr="006273FC" w:rsidRDefault="006273FC" w:rsidP="006273FC">
      <w:pPr>
        <w:pStyle w:val="a3"/>
      </w:pPr>
      <w:r w:rsidRPr="006273FC">
        <w:t>Во время работы следует избегать чрезмерного наклона корпуса над монитором, соблюдать рекомендуемое расстояние до экрана (</w:t>
      </w:r>
      <w:r w:rsidR="00E060E4">
        <w:t xml:space="preserve">от </w:t>
      </w:r>
      <w:r w:rsidRPr="006273FC">
        <w:t>50</w:t>
      </w:r>
      <w:r w:rsidR="00E060E4">
        <w:t xml:space="preserve"> до </w:t>
      </w:r>
      <w:r w:rsidRPr="006273FC">
        <w:t xml:space="preserve">70 см) и располагать его таким образом, чтобы избежать бликов от внешнего освещения. Место должно быть хорошо освещено, предпочтительно естественным светом, но без попадания прямых солнечных лучей на экран. </w:t>
      </w:r>
      <w:r w:rsidRPr="006273FC">
        <w:lastRenderedPageBreak/>
        <w:t xml:space="preserve">Важно соблюдать правильную осанку: стопы должны стоять на полу, спина </w:t>
      </w:r>
      <w:r w:rsidR="008F18A8">
        <w:t>–</w:t>
      </w:r>
      <w:r w:rsidRPr="006273FC">
        <w:t xml:space="preserve"> опираться на спинку стула, а запястья не должны находиться в постоянном напряжении.</w:t>
      </w:r>
    </w:p>
    <w:p w14:paraId="0D00C1F2" w14:textId="77777777" w:rsidR="006273FC" w:rsidRPr="006273FC" w:rsidRDefault="006273FC" w:rsidP="006273FC">
      <w:pPr>
        <w:pStyle w:val="a3"/>
      </w:pPr>
      <w:r w:rsidRPr="006273FC">
        <w:t>Пользователь должен строго следить за температурным режимом и проветриванием помещения. Перегрев оборудования может привести к его выходу из строя, а также создаёт угрозу возгорания. При перегреве или появлении характерного запаха гари работа должна быть немедленно прекращена, оборудование отключено от питания, и об этом следует сообщить ответственному специалисту или системному администратору.</w:t>
      </w:r>
    </w:p>
    <w:p w14:paraId="711D095F" w14:textId="77777777" w:rsidR="006273FC" w:rsidRPr="006273FC" w:rsidRDefault="006273FC" w:rsidP="006273FC">
      <w:pPr>
        <w:pStyle w:val="a3"/>
      </w:pPr>
      <w:r w:rsidRPr="006273FC">
        <w:t>Запрещается открывать корпус системного блока или другого оборудования без соответствующего разрешения. Все технические работы должны проводиться только квалифицированными специалистами. Также недопустимо самостоятельно устранять неисправности, особенно связанные с электрическими соединениями, блоком питания и жёсткими дисками.</w:t>
      </w:r>
    </w:p>
    <w:p w14:paraId="01FD8504" w14:textId="77777777" w:rsidR="006273FC" w:rsidRPr="006273FC" w:rsidRDefault="006273FC" w:rsidP="006273FC">
      <w:pPr>
        <w:pStyle w:val="a3"/>
      </w:pPr>
      <w:r w:rsidRPr="006273FC">
        <w:t>Для защиты информации и предотвращения несанкционированного доступа важно использовать пароли и регулярно их менять. Не допускается использование внешних накопителей (</w:t>
      </w:r>
      <w:proofErr w:type="spellStart"/>
      <w:r w:rsidRPr="006273FC">
        <w:t>флешек</w:t>
      </w:r>
      <w:proofErr w:type="spellEnd"/>
      <w:r w:rsidRPr="006273FC">
        <w:t>, дисков) без предварительной проверки на вирусы. Следует избегать посещения сомнительных сайтов и загрузки программного обеспечения из ненадёжных источников.</w:t>
      </w:r>
    </w:p>
    <w:p w14:paraId="4A20EC22" w14:textId="66F4FF17" w:rsidR="00F116CE" w:rsidRDefault="00F116CE" w:rsidP="00F116CE">
      <w:pPr>
        <w:pStyle w:val="1"/>
      </w:pPr>
      <w:bookmarkStart w:id="9" w:name="_Toc201306973"/>
      <w:r>
        <w:lastRenderedPageBreak/>
        <w:t>Выполнение работ по ПМ.11</w:t>
      </w:r>
      <w:bookmarkEnd w:id="9"/>
    </w:p>
    <w:p w14:paraId="6C0FB9CD" w14:textId="77777777" w:rsidR="00F116CE" w:rsidRDefault="00F116CE" w:rsidP="00046A82">
      <w:pPr>
        <w:pStyle w:val="2"/>
      </w:pPr>
      <w:bookmarkStart w:id="10" w:name="_Toc201306974"/>
      <w:r>
        <w:t>Проектирование</w:t>
      </w:r>
      <w:r w:rsidR="00046A82">
        <w:t xml:space="preserve"> базы данных</w:t>
      </w:r>
      <w:bookmarkEnd w:id="10"/>
    </w:p>
    <w:p w14:paraId="18E83296" w14:textId="49BC6609" w:rsidR="00261455" w:rsidRPr="00261455" w:rsidRDefault="00304431" w:rsidP="00261455">
      <w:pPr>
        <w:pStyle w:val="a3"/>
        <w:rPr>
          <w:lang w:eastAsia="ru-RU"/>
        </w:rPr>
      </w:pPr>
      <w:r w:rsidRPr="00304431">
        <w:rPr>
          <w:lang w:eastAsia="ru-RU"/>
        </w:rPr>
        <w:t>Управление Федерального казначейства по Архангельской области и Ненецкому автономному округу является государственным учреждением, в структуре которого активно используется компьютерная техника и программное обеспечение. Подразделения и сотрудники ежедневно работают с различными IT-ресурсами, что требует централизованного учёта оборудования, пользователей, установленных программ и возникающих инцидентов.</w:t>
      </w:r>
    </w:p>
    <w:p w14:paraId="34391E3B" w14:textId="1094619D" w:rsidR="00261455" w:rsidRPr="007E23A5" w:rsidRDefault="00261455" w:rsidP="00261455">
      <w:pPr>
        <w:pStyle w:val="a3"/>
        <w:rPr>
          <w:lang w:eastAsia="ru-RU"/>
        </w:rPr>
      </w:pPr>
      <w:r w:rsidRPr="00261455">
        <w:rPr>
          <w:lang w:eastAsia="ru-RU"/>
        </w:rPr>
        <w:t xml:space="preserve">Цель базы данных </w:t>
      </w:r>
      <w:r w:rsidR="004B15F8">
        <w:rPr>
          <w:lang w:eastAsia="ru-RU"/>
        </w:rPr>
        <w:t>–</w:t>
      </w:r>
      <w:r w:rsidRPr="00261455">
        <w:rPr>
          <w:lang w:eastAsia="ru-RU"/>
        </w:rPr>
        <w:t xml:space="preserve"> обеспечить контроль за IT-активами, упростить поддержку и анализировать инциденты. Система особенно полезна для IT-отделов в средних и крупных компаниях для управления обращениями пользователей и лицензиями ПО.</w:t>
      </w:r>
    </w:p>
    <w:p w14:paraId="52595F42" w14:textId="49A845FC" w:rsidR="00E854ED" w:rsidRPr="00495C7A" w:rsidRDefault="00CB07BC" w:rsidP="00E854ED">
      <w:pPr>
        <w:pStyle w:val="a3"/>
      </w:pPr>
      <w:r w:rsidRPr="004469EA">
        <w:t xml:space="preserve">На рисунке 1 показана концептуальная модель предметной области </w:t>
      </w:r>
      <w:r w:rsidR="00D74E18" w:rsidRPr="004469EA">
        <w:t xml:space="preserve">в виде </w:t>
      </w:r>
      <w:r w:rsidR="00D74E18" w:rsidRPr="004469EA">
        <w:rPr>
          <w:lang w:val="en-US"/>
        </w:rPr>
        <w:t>ERD</w:t>
      </w:r>
      <w:r w:rsidR="00D74E18" w:rsidRPr="004469EA">
        <w:t xml:space="preserve">, созданная с помощью средства проектирования </w:t>
      </w:r>
      <w:r w:rsidR="00D74E18" w:rsidRPr="004469EA">
        <w:rPr>
          <w:lang w:val="en-US"/>
        </w:rPr>
        <w:t>Draw</w:t>
      </w:r>
      <w:r w:rsidR="00D74E18" w:rsidRPr="004469EA">
        <w:t>.</w:t>
      </w:r>
      <w:proofErr w:type="spellStart"/>
      <w:r w:rsidR="00D74E18" w:rsidRPr="004469EA">
        <w:rPr>
          <w:lang w:val="en-US"/>
        </w:rPr>
        <w:t>io</w:t>
      </w:r>
      <w:proofErr w:type="spellEnd"/>
      <w:r w:rsidR="00D74E18" w:rsidRPr="004469EA">
        <w:t>.</w:t>
      </w:r>
    </w:p>
    <w:p w14:paraId="2810122C" w14:textId="77777777" w:rsidR="00E854ED" w:rsidRPr="00495C7A" w:rsidRDefault="00E854ED" w:rsidP="00E854ED">
      <w:pPr>
        <w:pStyle w:val="a3"/>
      </w:pPr>
    </w:p>
    <w:p w14:paraId="1B510712" w14:textId="71EE2A13" w:rsidR="00197EED" w:rsidRPr="004469EA" w:rsidRDefault="00261455" w:rsidP="007E23A5">
      <w:pPr>
        <w:pStyle w:val="a3"/>
        <w:jc w:val="center"/>
        <w:rPr>
          <w:lang w:val="en-US"/>
        </w:rPr>
      </w:pPr>
      <w:commentRangeStart w:id="11"/>
      <w:commentRangeStart w:id="12"/>
      <w:r w:rsidRPr="004469EA">
        <w:rPr>
          <w:noProof/>
          <w:lang w:eastAsia="ru-RU"/>
        </w:rPr>
        <w:drawing>
          <wp:inline distT="0" distB="0" distL="0" distR="0" wp14:anchorId="57063DC3" wp14:editId="2707F0D7">
            <wp:extent cx="3125972" cy="2931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18" r="7860" b="19705"/>
                    <a:stretch/>
                  </pic:blipFill>
                  <pic:spPr bwMode="auto">
                    <a:xfrm>
                      <a:off x="0" y="0"/>
                      <a:ext cx="3125972" cy="293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"/>
      <w:r w:rsidR="00D65A67" w:rsidRPr="004469EA">
        <w:rPr>
          <w:rStyle w:val="aff3"/>
        </w:rPr>
        <w:commentReference w:id="11"/>
      </w:r>
      <w:commentRangeEnd w:id="12"/>
      <w:r w:rsidR="00E854ED">
        <w:rPr>
          <w:rStyle w:val="aff3"/>
        </w:rPr>
        <w:commentReference w:id="12"/>
      </w:r>
    </w:p>
    <w:p w14:paraId="0E890A58" w14:textId="5EDA6043" w:rsidR="00907A2C" w:rsidRPr="00CB5F04" w:rsidRDefault="00907A2C" w:rsidP="00CB5F04">
      <w:pPr>
        <w:pStyle w:val="afe"/>
      </w:pPr>
      <w:r w:rsidRPr="004469EA">
        <w:fldChar w:fldCharType="begin"/>
      </w:r>
      <w:r w:rsidRPr="004469EA">
        <w:instrText xml:space="preserve"> SEQ Image \# "Рисунок # – " </w:instrText>
      </w:r>
      <w:r w:rsidRPr="004469EA">
        <w:fldChar w:fldCharType="separate"/>
      </w:r>
      <w:r w:rsidR="00912AD7" w:rsidRPr="004469EA">
        <w:rPr>
          <w:noProof/>
        </w:rPr>
        <w:t xml:space="preserve">Рисунок 1 – </w:t>
      </w:r>
      <w:r w:rsidRPr="004469EA">
        <w:fldChar w:fldCharType="end"/>
      </w:r>
      <w:r w:rsidR="009171D5" w:rsidRPr="004469EA">
        <w:t>Концептуальная модель</w:t>
      </w:r>
    </w:p>
    <w:p w14:paraId="4525E955" w14:textId="77777777" w:rsidR="00F43C18" w:rsidRPr="00F43C18" w:rsidRDefault="00B255B1" w:rsidP="00F43C18">
      <w:pPr>
        <w:pStyle w:val="a3"/>
      </w:pPr>
      <w:r w:rsidRPr="0087447F">
        <w:lastRenderedPageBreak/>
        <w:t xml:space="preserve">СУБД </w:t>
      </w:r>
      <w:proofErr w:type="spellStart"/>
      <w:r w:rsidRPr="0087447F">
        <w:t>Microsoft</w:t>
      </w:r>
      <w:proofErr w:type="spellEnd"/>
      <w:r w:rsidRPr="0087447F">
        <w:t xml:space="preserve"> SQL </w:t>
      </w:r>
      <w:proofErr w:type="spellStart"/>
      <w:r w:rsidRPr="0087447F">
        <w:t>Server</w:t>
      </w:r>
      <w:proofErr w:type="spellEnd"/>
      <w:r w:rsidRPr="0087447F">
        <w:t xml:space="preserve">, выбранная для хранения данных, является реляционной, поэтому разработанная концептуальная модель преобразуется в логическую с учётом правил перехода от ER-модели к реляционной модели данных. </w:t>
      </w:r>
    </w:p>
    <w:p w14:paraId="36A5DA10" w14:textId="77777777" w:rsidR="00E71DF8" w:rsidRPr="00E71DF8" w:rsidRDefault="00B255B1" w:rsidP="00E71DF8">
      <w:pPr>
        <w:pStyle w:val="a3"/>
      </w:pPr>
      <w:r w:rsidRPr="0087447F">
        <w:t>При преобразовании учитываются типы связей между сущностями:</w:t>
      </w:r>
    </w:p>
    <w:p w14:paraId="208D600F" w14:textId="059C5003" w:rsidR="00B255B1" w:rsidRPr="008C6D4C" w:rsidRDefault="007727BB" w:rsidP="00E71DF8">
      <w:pPr>
        <w:pStyle w:val="a1"/>
      </w:pPr>
      <w:r w:rsidRPr="008C6D4C">
        <w:t>с</w:t>
      </w:r>
      <w:r w:rsidR="00261455" w:rsidRPr="008C6D4C">
        <w:t>вязь</w:t>
      </w:r>
      <w:r w:rsidRPr="008C6D4C">
        <w:t xml:space="preserve"> между</w:t>
      </w:r>
      <w:r w:rsidR="00261455" w:rsidRPr="008C6D4C">
        <w:t xml:space="preserve"> </w:t>
      </w:r>
      <w:r w:rsidR="00261455" w:rsidRPr="008C6D4C">
        <w:rPr>
          <w:lang w:val="en-US"/>
        </w:rPr>
        <w:t>Device</w:t>
      </w:r>
      <w:r w:rsidR="00261455" w:rsidRPr="008C6D4C">
        <w:t xml:space="preserve"> и </w:t>
      </w:r>
      <w:r w:rsidR="00261455" w:rsidRPr="008C6D4C">
        <w:rPr>
          <w:lang w:val="en-US"/>
        </w:rPr>
        <w:t>Users</w:t>
      </w:r>
      <w:r w:rsidR="00261455" w:rsidRPr="008C6D4C">
        <w:t xml:space="preserve"> – </w:t>
      </w:r>
      <w:r w:rsidR="00261455" w:rsidRPr="008C6D4C">
        <w:rPr>
          <w:lang w:val="en-US"/>
        </w:rPr>
        <w:t>M</w:t>
      </w:r>
      <w:r w:rsidR="00261455" w:rsidRPr="008C6D4C">
        <w:t>:1</w:t>
      </w:r>
      <w:r w:rsidR="003A5138" w:rsidRPr="008C6D4C">
        <w:t xml:space="preserve"> </w:t>
      </w:r>
      <w:r w:rsidRPr="008C6D4C">
        <w:t>и необя</w:t>
      </w:r>
      <w:r w:rsidR="006C5861" w:rsidRPr="008C6D4C">
        <w:t xml:space="preserve">зательная для </w:t>
      </w:r>
      <w:r w:rsidR="006C5861" w:rsidRPr="008C6D4C">
        <w:rPr>
          <w:lang w:val="en-US"/>
        </w:rPr>
        <w:t>Users</w:t>
      </w:r>
      <w:r w:rsidR="006C5861" w:rsidRPr="008C6D4C">
        <w:t xml:space="preserve">, поэтому формируется два отношения с внешним ключом в отношении </w:t>
      </w:r>
      <w:proofErr w:type="spellStart"/>
      <w:r w:rsidR="003A5138" w:rsidRPr="008C6D4C">
        <w:t>Device</w:t>
      </w:r>
      <w:proofErr w:type="spellEnd"/>
      <w:r w:rsidR="00B255B1" w:rsidRPr="008C6D4C">
        <w:t>;</w:t>
      </w:r>
    </w:p>
    <w:p w14:paraId="0EACE52A" w14:textId="1F9915CD" w:rsidR="002C6AF3" w:rsidRPr="00EF022D" w:rsidRDefault="002C6AF3" w:rsidP="002C6AF3">
      <w:pPr>
        <w:pStyle w:val="a1"/>
      </w:pPr>
      <w:r w:rsidRPr="00EF022D">
        <w:t xml:space="preserve">связь между </w:t>
      </w:r>
      <w:r w:rsidRPr="00EF022D">
        <w:rPr>
          <w:lang w:val="en-US"/>
        </w:rPr>
        <w:t>Software</w:t>
      </w:r>
      <w:r w:rsidRPr="00EF022D">
        <w:t xml:space="preserve"> и </w:t>
      </w:r>
      <w:r w:rsidR="00A218A6" w:rsidRPr="00EF022D">
        <w:rPr>
          <w:lang w:val="en-US"/>
        </w:rPr>
        <w:t>Device</w:t>
      </w:r>
      <w:r w:rsidRPr="00EF022D">
        <w:t xml:space="preserve"> – </w:t>
      </w:r>
      <w:r w:rsidRPr="00EF022D">
        <w:rPr>
          <w:lang w:val="en-US"/>
        </w:rPr>
        <w:t>M</w:t>
      </w:r>
      <w:r w:rsidRPr="00EF022D">
        <w:t>:</w:t>
      </w:r>
      <w:r w:rsidR="00A218A6" w:rsidRPr="00EF022D">
        <w:rPr>
          <w:lang w:val="en-US"/>
        </w:rPr>
        <w:t>M</w:t>
      </w:r>
      <w:r w:rsidRPr="00EF022D">
        <w:t xml:space="preserve">, </w:t>
      </w:r>
      <w:r w:rsidRPr="008C5315">
        <w:t xml:space="preserve">поэтому формируется </w:t>
      </w:r>
      <w:r w:rsidR="008C5315" w:rsidRPr="008C5315">
        <w:t>три</w:t>
      </w:r>
      <w:r w:rsidRPr="008C5315">
        <w:t xml:space="preserve"> отношени</w:t>
      </w:r>
      <w:r w:rsidR="00EF0140">
        <w:t>я</w:t>
      </w:r>
      <w:r w:rsidRPr="008C5315">
        <w:t xml:space="preserve"> с внешним</w:t>
      </w:r>
      <w:r w:rsidR="008C5315" w:rsidRPr="008C5315">
        <w:t>и</w:t>
      </w:r>
      <w:r w:rsidRPr="008C5315">
        <w:t xml:space="preserve"> ключ</w:t>
      </w:r>
      <w:r w:rsidR="00760767">
        <w:t>ами в промежуточно</w:t>
      </w:r>
      <w:r w:rsidR="008C5315" w:rsidRPr="008C5315">
        <w:t>м отношени</w:t>
      </w:r>
      <w:r w:rsidR="00760767">
        <w:t>и</w:t>
      </w:r>
      <w:r w:rsidR="008C5315" w:rsidRPr="008C5315">
        <w:t xml:space="preserve"> </w:t>
      </w:r>
      <w:proofErr w:type="spellStart"/>
      <w:r w:rsidR="008C5315" w:rsidRPr="008C5315">
        <w:rPr>
          <w:lang w:val="en-US"/>
        </w:rPr>
        <w:t>SoftwareDevice</w:t>
      </w:r>
      <w:proofErr w:type="spellEnd"/>
      <w:r w:rsidRPr="008C5315">
        <w:t>;</w:t>
      </w:r>
    </w:p>
    <w:p w14:paraId="08D1A456" w14:textId="4D064BB7" w:rsidR="00B255B1" w:rsidRPr="008C6D4C" w:rsidRDefault="0049281E" w:rsidP="00E71DF8">
      <w:pPr>
        <w:pStyle w:val="a1"/>
      </w:pPr>
      <w:r w:rsidRPr="008C6D4C">
        <w:t xml:space="preserve">связь между </w:t>
      </w:r>
      <w:r w:rsidRPr="008C6D4C">
        <w:rPr>
          <w:lang w:val="en-US"/>
        </w:rPr>
        <w:t>Incident</w:t>
      </w:r>
      <w:r w:rsidRPr="008C6D4C">
        <w:t xml:space="preserve"> и </w:t>
      </w:r>
      <w:r w:rsidRPr="008C6D4C">
        <w:rPr>
          <w:lang w:val="en-US"/>
        </w:rPr>
        <w:t>Device</w:t>
      </w:r>
      <w:r w:rsidRPr="008C6D4C">
        <w:t xml:space="preserve"> – </w:t>
      </w:r>
      <w:r w:rsidRPr="008C6D4C">
        <w:rPr>
          <w:lang w:val="en-US"/>
        </w:rPr>
        <w:t>M</w:t>
      </w:r>
      <w:r w:rsidRPr="008C6D4C">
        <w:t>:1</w:t>
      </w:r>
      <w:r w:rsidR="008C6D4C" w:rsidRPr="008C6D4C">
        <w:t xml:space="preserve"> и необязательная для </w:t>
      </w:r>
      <w:r w:rsidR="008C6D4C" w:rsidRPr="008C6D4C">
        <w:rPr>
          <w:lang w:val="en-US"/>
        </w:rPr>
        <w:t>Device</w:t>
      </w:r>
      <w:r w:rsidR="008C6D4C" w:rsidRPr="008C6D4C">
        <w:t xml:space="preserve">, поэтому формируется </w:t>
      </w:r>
      <w:r w:rsidR="00760767" w:rsidRPr="008C6D4C">
        <w:t xml:space="preserve">два отношения </w:t>
      </w:r>
      <w:r w:rsidR="008C6D4C" w:rsidRPr="008C6D4C">
        <w:t xml:space="preserve">с внешним ключом в отношении </w:t>
      </w:r>
      <w:r w:rsidR="008C6D4C" w:rsidRPr="008C6D4C">
        <w:rPr>
          <w:lang w:val="en-US"/>
        </w:rPr>
        <w:t>Incident</w:t>
      </w:r>
      <w:r w:rsidR="007B3BC8" w:rsidRPr="007B3BC8">
        <w:t>.</w:t>
      </w:r>
    </w:p>
    <w:p w14:paraId="5C56ABDA" w14:textId="33386F06" w:rsidR="008C5315" w:rsidRPr="00760767" w:rsidRDefault="00EF0140" w:rsidP="008C5315">
      <w:pPr>
        <w:pStyle w:val="a3"/>
      </w:pPr>
      <w:r w:rsidRPr="00EF0140">
        <w:t xml:space="preserve">На рисунке 2 показана логическая модель предметной области, полученная в результате преобразования концептуальной модели, которая создана с использованием средства визуального проектирования Draw.io. Логическая модель спроектирована по принципу третьей нормальной формы и обеспечивает </w:t>
      </w:r>
      <w:r w:rsidR="00760767">
        <w:t xml:space="preserve">минимизацию избыточности </w:t>
      </w:r>
      <w:r w:rsidR="00760767" w:rsidRPr="00B851AF">
        <w:t xml:space="preserve">данных </w:t>
      </w:r>
      <w:r w:rsidR="00BD67B5" w:rsidRPr="00B851AF">
        <w:t>[</w:t>
      </w:r>
      <w:r w:rsidR="0063661A" w:rsidRPr="00B851AF">
        <w:rPr>
          <w:lang w:val="en-US"/>
        </w:rPr>
        <w:fldChar w:fldCharType="begin"/>
      </w:r>
      <w:r w:rsidR="0063661A" w:rsidRPr="00B851AF">
        <w:instrText xml:space="preserve"> </w:instrText>
      </w:r>
      <w:r w:rsidR="0063661A" w:rsidRPr="00B851AF">
        <w:rPr>
          <w:lang w:val="en-US"/>
        </w:rPr>
        <w:instrText>REF</w:instrText>
      </w:r>
      <w:r w:rsidR="0063661A" w:rsidRPr="00B851AF">
        <w:instrText xml:space="preserve"> _</w:instrText>
      </w:r>
      <w:r w:rsidR="0063661A" w:rsidRPr="00B851AF">
        <w:rPr>
          <w:lang w:val="en-US"/>
        </w:rPr>
        <w:instrText>Ref</w:instrText>
      </w:r>
      <w:r w:rsidR="0063661A" w:rsidRPr="00B851AF">
        <w:instrText>201173105 \</w:instrText>
      </w:r>
      <w:r w:rsidR="0063661A" w:rsidRPr="00B851AF">
        <w:rPr>
          <w:lang w:val="en-US"/>
        </w:rPr>
        <w:instrText>r</w:instrText>
      </w:r>
      <w:r w:rsidR="0063661A" w:rsidRPr="00B851AF">
        <w:instrText xml:space="preserve"> \</w:instrText>
      </w:r>
      <w:r w:rsidR="0063661A" w:rsidRPr="00B851AF">
        <w:rPr>
          <w:lang w:val="en-US"/>
        </w:rPr>
        <w:instrText>h</w:instrText>
      </w:r>
      <w:r w:rsidR="0063661A" w:rsidRPr="00B851AF">
        <w:instrText xml:space="preserve"> </w:instrText>
      </w:r>
      <w:r w:rsidR="0063661A" w:rsidRPr="00B851AF">
        <w:rPr>
          <w:lang w:val="en-US"/>
        </w:rPr>
      </w:r>
      <w:r w:rsidR="00E74C8B" w:rsidRPr="00B851AF">
        <w:instrText xml:space="preserve"> \* </w:instrText>
      </w:r>
      <w:r w:rsidR="00E74C8B" w:rsidRPr="00B851AF">
        <w:rPr>
          <w:lang w:val="en-US"/>
        </w:rPr>
        <w:instrText>MERGEFORMAT</w:instrText>
      </w:r>
      <w:r w:rsidR="00E74C8B" w:rsidRPr="00B851AF">
        <w:instrText xml:space="preserve"> </w:instrText>
      </w:r>
      <w:r w:rsidR="0063661A" w:rsidRPr="00B851AF">
        <w:rPr>
          <w:lang w:val="en-US"/>
        </w:rPr>
        <w:fldChar w:fldCharType="separate"/>
      </w:r>
      <w:r w:rsidR="0063661A" w:rsidRPr="00B851AF">
        <w:t>3</w:t>
      </w:r>
      <w:r w:rsidR="0063661A" w:rsidRPr="00B851AF">
        <w:rPr>
          <w:lang w:val="en-US"/>
        </w:rPr>
        <w:fldChar w:fldCharType="end"/>
      </w:r>
      <w:r w:rsidR="00BD67B5" w:rsidRPr="00B851AF">
        <w:t>]</w:t>
      </w:r>
      <w:r w:rsidR="00760767" w:rsidRPr="00B851AF">
        <w:t>.</w:t>
      </w:r>
    </w:p>
    <w:p w14:paraId="0F8A109B" w14:textId="77777777" w:rsidR="00CA658E" w:rsidRPr="002C6AF3" w:rsidRDefault="00CA658E" w:rsidP="00CA658E">
      <w:pPr>
        <w:pStyle w:val="a3"/>
      </w:pPr>
    </w:p>
    <w:p w14:paraId="11D8042A" w14:textId="383479AE" w:rsidR="00D47013" w:rsidRPr="00272499" w:rsidRDefault="00CA658E" w:rsidP="003F36F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EE36D2" wp14:editId="7DD7DA89">
            <wp:extent cx="3461889" cy="298173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76" cy="299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13"/>
      <w:commentRangeStart w:id="14"/>
      <w:commentRangeStart w:id="15"/>
      <w:commentRangeEnd w:id="13"/>
      <w:r w:rsidR="003F36F0">
        <w:rPr>
          <w:rStyle w:val="aff3"/>
        </w:rPr>
        <w:commentReference w:id="13"/>
      </w:r>
      <w:commentRangeEnd w:id="14"/>
      <w:r w:rsidR="002C7AAD">
        <w:rPr>
          <w:rStyle w:val="aff3"/>
        </w:rPr>
        <w:commentReference w:id="14"/>
      </w:r>
      <w:commentRangeEnd w:id="15"/>
      <w:r w:rsidR="00760767">
        <w:rPr>
          <w:rStyle w:val="aff3"/>
        </w:rPr>
        <w:commentReference w:id="15"/>
      </w:r>
    </w:p>
    <w:p w14:paraId="5EA5699B" w14:textId="5FB0EC0A" w:rsidR="00776FAC" w:rsidRPr="004B15F8" w:rsidRDefault="002C217C" w:rsidP="00F43C18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2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A554164" w14:textId="54806C40" w:rsidR="00D92F3D" w:rsidRPr="00E834BE" w:rsidRDefault="0024388C" w:rsidP="002C217C">
      <w:pPr>
        <w:pStyle w:val="a3"/>
      </w:pPr>
      <w:r w:rsidRPr="0024388C">
        <w:lastRenderedPageBreak/>
        <w:t xml:space="preserve">На рисунке 3 представлена физическая модель предметной области, разработанная на основе ранее сформированной логической модели. Данная модель отражает конкретную реализацию проектируемой базы данных в среде СУБД </w:t>
      </w:r>
      <w:proofErr w:type="spellStart"/>
      <w:r w:rsidRPr="0024388C">
        <w:t>Microsoft</w:t>
      </w:r>
      <w:proofErr w:type="spellEnd"/>
      <w:r w:rsidRPr="0024388C">
        <w:t xml:space="preserve"> SQL </w:t>
      </w:r>
      <w:proofErr w:type="spellStart"/>
      <w:r w:rsidRPr="0024388C">
        <w:t>Server</w:t>
      </w:r>
      <w:proofErr w:type="spellEnd"/>
      <w:r w:rsidRPr="0024388C">
        <w:t xml:space="preserve"> </w:t>
      </w:r>
      <w:proofErr w:type="spellStart"/>
      <w:r w:rsidRPr="0024388C">
        <w:t>Express</w:t>
      </w:r>
      <w:proofErr w:type="spellEnd"/>
      <w:r w:rsidRPr="0024388C">
        <w:t xml:space="preserve"> 2021</w:t>
      </w:r>
      <w:r w:rsidR="008C6D4C" w:rsidRPr="008C6D4C">
        <w:t>.</w:t>
      </w:r>
    </w:p>
    <w:p w14:paraId="4B6C2FFC" w14:textId="77777777" w:rsidR="00AA5FF3" w:rsidRPr="00E834BE" w:rsidRDefault="00AA5FF3" w:rsidP="002C217C">
      <w:pPr>
        <w:pStyle w:val="a3"/>
      </w:pPr>
    </w:p>
    <w:p w14:paraId="4708EE4D" w14:textId="6E18B83D" w:rsidR="00D47013" w:rsidRPr="002C217C" w:rsidRDefault="00D47013" w:rsidP="003F36F0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DA3627" wp14:editId="1C266818">
            <wp:extent cx="5848350" cy="33146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" b="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30" cy="33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15FB" w14:textId="4D0645E3" w:rsidR="002C217C" w:rsidRPr="00CB5F04" w:rsidRDefault="002C217C" w:rsidP="002C217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3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48848EFC" w14:textId="52C8BCC4" w:rsidR="0049281E" w:rsidRDefault="007B1296" w:rsidP="0049281E">
      <w:pPr>
        <w:pStyle w:val="2"/>
      </w:pPr>
      <w:bookmarkStart w:id="16" w:name="_Toc201306975"/>
      <w:r>
        <w:t>Разработка базы данных и объектов базы данных</w:t>
      </w:r>
      <w:bookmarkEnd w:id="16"/>
    </w:p>
    <w:p w14:paraId="2D23257E" w14:textId="7EA24E07" w:rsidR="0024388C" w:rsidRPr="007B3BC8" w:rsidRDefault="00CA658E" w:rsidP="0024388C">
      <w:pPr>
        <w:pStyle w:val="a3"/>
      </w:pPr>
      <w:r w:rsidRPr="00CA658E">
        <w:t>В таблице 1 в виде словаря данных представлено описание созданных таблиц и ограничений целостности БД</w:t>
      </w:r>
      <w:r w:rsidR="00D92F3D" w:rsidRPr="00D92F3D">
        <w:t>.</w:t>
      </w:r>
    </w:p>
    <w:p w14:paraId="19715E19" w14:textId="17238C07" w:rsidR="00350DBC" w:rsidRPr="003340C0" w:rsidRDefault="0049281E" w:rsidP="00D160AE">
      <w:pPr>
        <w:pStyle w:val="aff2"/>
        <w:rPr>
          <w:lang w:val="en-US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9A6EB5" w:rsidRPr="001B17C1" w14:paraId="5EF8EDAC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B3F7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76FA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4231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2EFC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B4167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D6459C" w:rsidRPr="001B17C1" w14:paraId="7E87740E" w14:textId="77777777" w:rsidTr="00D57E83">
        <w:trPr>
          <w:trHeight w:val="454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77D8" w14:textId="6E8A00D8" w:rsidR="00D6459C" w:rsidRPr="00D6459C" w:rsidRDefault="00D6459C" w:rsidP="00D64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Incidents</w:t>
            </w:r>
          </w:p>
        </w:tc>
      </w:tr>
      <w:tr w:rsidR="009A6EB5" w:rsidRPr="001B17C1" w14:paraId="3F980A4B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2E14" w14:textId="52BFCCA9" w:rsidR="001B17C1" w:rsidRPr="00D6459C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8BD0" w14:textId="14AF4C5D" w:rsidR="001B17C1" w:rsidRPr="00F15F49" w:rsidRDefault="00D6459C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IncidentId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562D" w14:textId="38656D13" w:rsidR="001B17C1" w:rsidRPr="00F15F49" w:rsidRDefault="00D6459C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A4E3" w14:textId="14B65738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5635" w14:textId="41C84841" w:rsidR="001B17C1" w:rsidRPr="001B17C1" w:rsidRDefault="00D6459C" w:rsidP="001B17C1">
            <w:r>
              <w:t>Автоинкрементный</w:t>
            </w:r>
          </w:p>
        </w:tc>
      </w:tr>
    </w:tbl>
    <w:p w14:paraId="2DD3DE94" w14:textId="2328BFD1" w:rsidR="00514A92" w:rsidRPr="00760767" w:rsidRDefault="00514A92" w:rsidP="00760767">
      <w:pPr>
        <w:pStyle w:val="aff2"/>
        <w:rPr>
          <w:i/>
        </w:rPr>
      </w:pPr>
      <w:r w:rsidRPr="00760767">
        <w:rPr>
          <w:i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514A92" w:rsidRPr="001B17C1" w14:paraId="7B94756A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A545" w14:textId="54B3EFEB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1504" w14:textId="664B55CC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2933" w14:textId="7F2C80FD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44EFD" w14:textId="55FDE66F" w:rsidR="00514A92" w:rsidRDefault="00514A92" w:rsidP="00514A92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0200" w14:textId="5EACD3B5" w:rsidR="00514A92" w:rsidRDefault="00514A92" w:rsidP="00514A92">
            <w:pPr>
              <w:jc w:val="center"/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514A92" w:rsidRPr="001B17C1" w14:paraId="653E6988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9654A" w14:textId="288D8766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6C13" w14:textId="58900D26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1E47B" w14:textId="29555461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6F269" w14:textId="4992E47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9B09" w14:textId="23532077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Devices(</w:t>
            </w:r>
            <w:proofErr w:type="spellStart"/>
            <w:r>
              <w:rPr>
                <w:lang w:val="en-US"/>
              </w:rPr>
              <w:t>DevicesId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4A92" w:rsidRPr="001B17C1" w14:paraId="0E9D2A31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36844" w14:textId="47114567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3B4B8" w14:textId="7CA067E4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ReportedBy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8E3A3" w14:textId="30BE901D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1DA86" w14:textId="19AB6CCC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3FB0" w14:textId="607993CB" w:rsidR="00514A92" w:rsidRDefault="00514A92" w:rsidP="001B17C1">
            <w:r>
              <w:t xml:space="preserve">Внешний ключ – </w:t>
            </w:r>
            <w:r>
              <w:rPr>
                <w:lang w:val="en-US"/>
              </w:rPr>
              <w:t>Users(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4A92" w:rsidRPr="001B17C1" w14:paraId="5771E353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858D1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1A8C" w14:textId="3327A9BD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57C8" w14:textId="13A78D15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37537" w14:textId="1DDC14C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857C" w14:textId="77777777" w:rsidR="00514A92" w:rsidRDefault="00514A92" w:rsidP="001B17C1"/>
        </w:tc>
      </w:tr>
      <w:tr w:rsidR="00514A92" w:rsidRPr="001B17C1" w14:paraId="201D3E79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DBF7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57363" w14:textId="1F16E2D4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882F1" w14:textId="4C089723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98F" w14:textId="009AF56E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ECE8" w14:textId="53C63D06" w:rsidR="00514A92" w:rsidRDefault="00514A92" w:rsidP="001B17C1">
            <w:r>
              <w:t xml:space="preserve">По умолчанию </w:t>
            </w:r>
            <w:r>
              <w:rPr>
                <w:lang w:val="en-US"/>
              </w:rPr>
              <w:t>‘Open’</w:t>
            </w:r>
          </w:p>
        </w:tc>
      </w:tr>
      <w:tr w:rsidR="00514A92" w:rsidRPr="001B17C1" w14:paraId="451C0C47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78A8" w14:textId="77777777" w:rsidR="00514A92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B9090" w14:textId="771FF4A1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ResolvedAt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9B62" w14:textId="1FF8CDE9" w:rsidR="00514A92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EBD9" w14:textId="27001C38" w:rsidR="00514A92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B73A" w14:textId="4A474924" w:rsidR="00514A92" w:rsidRDefault="00514A92" w:rsidP="001B17C1">
            <w:r>
              <w:rPr>
                <w:lang w:val="en-US"/>
              </w:rPr>
              <w:t>Null,</w:t>
            </w:r>
            <w:r>
              <w:t xml:space="preserve"> если не решено</w:t>
            </w:r>
          </w:p>
        </w:tc>
      </w:tr>
      <w:tr w:rsidR="00514A92" w:rsidRPr="001B17C1" w14:paraId="73D36E0F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FAD52" w14:textId="2BCDB7C8" w:rsidR="00514A92" w:rsidRPr="00D6459C" w:rsidRDefault="00514A92" w:rsidP="001B17C1">
            <w:pPr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906F8" w14:textId="1ECDDD1A" w:rsidR="00514A92" w:rsidRPr="00F15F49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D2C51" w14:textId="763C84C6" w:rsidR="00514A92" w:rsidRPr="00F15F49" w:rsidRDefault="00514A92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D933" w14:textId="4C0F812C" w:rsidR="00514A92" w:rsidRPr="00F15F49" w:rsidRDefault="00514A92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2EBA" w14:textId="3EAAD7F8" w:rsidR="00514A92" w:rsidRPr="00D6459C" w:rsidRDefault="00514A92" w:rsidP="001B17C1">
            <w:pPr>
              <w:rPr>
                <w:lang w:val="en-US"/>
              </w:rPr>
            </w:pPr>
            <w:r>
              <w:t xml:space="preserve">По умолчанию </w:t>
            </w:r>
            <w:r>
              <w:rPr>
                <w:lang w:val="en-US"/>
              </w:rPr>
              <w:t>GETDATE()</w:t>
            </w:r>
          </w:p>
        </w:tc>
      </w:tr>
    </w:tbl>
    <w:p w14:paraId="476B2FDB" w14:textId="77777777" w:rsidR="00C368D7" w:rsidRDefault="00C368D7" w:rsidP="009171D5"/>
    <w:p w14:paraId="3C51485B" w14:textId="64D5222D" w:rsidR="008D35E3" w:rsidRDefault="008D35E3" w:rsidP="008D35E3">
      <w:pPr>
        <w:pStyle w:val="a3"/>
      </w:pPr>
      <w:r>
        <w:t xml:space="preserve">Для создания таблиц БД и ограничений целостности требуется выполнить соответствующие DDL команды. Код создания таблицы </w:t>
      </w:r>
      <w:r w:rsidR="00AA5FF3">
        <w:rPr>
          <w:lang w:val="en-US"/>
        </w:rPr>
        <w:t>Incidents</w:t>
      </w:r>
      <w:r w:rsidR="00AA5FF3">
        <w:t xml:space="preserve"> </w:t>
      </w:r>
      <w:r>
        <w:t>представлен листингом 1.</w:t>
      </w:r>
    </w:p>
    <w:p w14:paraId="1F52771C" w14:textId="44880950" w:rsidR="009171D5" w:rsidRDefault="009171D5" w:rsidP="00E060E4">
      <w:pPr>
        <w:pStyle w:val="aff2"/>
      </w:pPr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bookmarkStart w:id="17" w:name="_Hlk198631991"/>
      <w:r>
        <w:t xml:space="preserve">запрос для создания таблицы </w:t>
      </w:r>
      <w:bookmarkEnd w:id="17"/>
      <w:r w:rsidR="00AA5FF3">
        <w:rPr>
          <w:lang w:val="en-US"/>
        </w:rPr>
        <w:t>Incidents</w:t>
      </w:r>
    </w:p>
    <w:p w14:paraId="39B02CDD" w14:textId="7C0AAB71" w:rsidR="009171D5" w:rsidRPr="009171D5" w:rsidRDefault="009171D5" w:rsidP="00495B8B">
      <w:pPr>
        <w:pStyle w:val="aff0"/>
      </w:pPr>
      <w:bookmarkStart w:id="18" w:name="_Hlk198633494"/>
      <w:r w:rsidRPr="009171D5">
        <w:t xml:space="preserve">--Создание таблицы </w:t>
      </w:r>
      <w:r w:rsidR="00495B8B">
        <w:rPr>
          <w:lang w:val="en-US"/>
        </w:rPr>
        <w:t>Incidents</w:t>
      </w:r>
      <w:r w:rsidR="00D51EAF">
        <w:t xml:space="preserve"> </w:t>
      </w:r>
      <w:r w:rsidRPr="009171D5">
        <w:t>с полями и первичным ключом</w:t>
      </w:r>
    </w:p>
    <w:bookmarkEnd w:id="18"/>
    <w:p w14:paraId="11BA0B33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CREATE TABLE [</w:t>
      </w:r>
      <w:proofErr w:type="spellStart"/>
      <w:r w:rsidRPr="00495B8B">
        <w:rPr>
          <w:lang w:val="en-US"/>
        </w:rPr>
        <w:t>dbo</w:t>
      </w:r>
      <w:proofErr w:type="spellEnd"/>
      <w:proofErr w:type="gramStart"/>
      <w:r w:rsidRPr="00495B8B">
        <w:rPr>
          <w:lang w:val="en-US"/>
        </w:rPr>
        <w:t>].[</w:t>
      </w:r>
      <w:proofErr w:type="gramEnd"/>
      <w:r w:rsidRPr="00495B8B">
        <w:rPr>
          <w:lang w:val="en-US"/>
        </w:rPr>
        <w:t>Incidents](</w:t>
      </w:r>
    </w:p>
    <w:p w14:paraId="294C646B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IncidentId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 xml:space="preserve">] </w:t>
      </w:r>
      <w:proofErr w:type="gramStart"/>
      <w:r w:rsidRPr="00495B8B">
        <w:rPr>
          <w:lang w:val="en-US"/>
        </w:rPr>
        <w:t>IDENTITY(</w:t>
      </w:r>
      <w:proofErr w:type="gramEnd"/>
      <w:r w:rsidRPr="00495B8B">
        <w:rPr>
          <w:lang w:val="en-US"/>
        </w:rPr>
        <w:t>1,1) NOT NULL,</w:t>
      </w:r>
    </w:p>
    <w:p w14:paraId="72B51BE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DeviceId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28FBA41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ReportedBy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int</w:t>
      </w:r>
      <w:proofErr w:type="spellEnd"/>
      <w:r w:rsidRPr="00495B8B">
        <w:rPr>
          <w:lang w:val="en-US"/>
        </w:rPr>
        <w:t>] NULL,</w:t>
      </w:r>
    </w:p>
    <w:p w14:paraId="58D2CAEA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[Description] [</w:t>
      </w:r>
      <w:proofErr w:type="spellStart"/>
      <w:r w:rsidRPr="00495B8B">
        <w:rPr>
          <w:lang w:val="en-US"/>
        </w:rPr>
        <w:t>nvarchar</w:t>
      </w:r>
      <w:proofErr w:type="spellEnd"/>
      <w:r w:rsidRPr="00495B8B">
        <w:rPr>
          <w:lang w:val="en-US"/>
        </w:rPr>
        <w:t>](max) NULL,</w:t>
      </w:r>
    </w:p>
    <w:p w14:paraId="29BF5491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[Status] [</w:t>
      </w:r>
      <w:proofErr w:type="spellStart"/>
      <w:r w:rsidRPr="00495B8B">
        <w:rPr>
          <w:lang w:val="en-US"/>
        </w:rPr>
        <w:t>nvarchar</w:t>
      </w:r>
      <w:proofErr w:type="spellEnd"/>
      <w:proofErr w:type="gramStart"/>
      <w:r w:rsidRPr="00495B8B">
        <w:rPr>
          <w:lang w:val="en-US"/>
        </w:rPr>
        <w:t>](</w:t>
      </w:r>
      <w:proofErr w:type="gramEnd"/>
      <w:r w:rsidRPr="00495B8B">
        <w:rPr>
          <w:lang w:val="en-US"/>
        </w:rPr>
        <w:t>50) NULL,</w:t>
      </w:r>
    </w:p>
    <w:p w14:paraId="2C1C052F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CreatedAt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49FFB2F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ResolvedAt</w:t>
      </w:r>
      <w:proofErr w:type="spellEnd"/>
      <w:r w:rsidRPr="00495B8B">
        <w:rPr>
          <w:lang w:val="en-US"/>
        </w:rPr>
        <w:t>] [</w:t>
      </w:r>
      <w:proofErr w:type="spellStart"/>
      <w:r w:rsidRPr="00495B8B">
        <w:rPr>
          <w:lang w:val="en-US"/>
        </w:rPr>
        <w:t>datetime</w:t>
      </w:r>
      <w:proofErr w:type="spellEnd"/>
      <w:r w:rsidRPr="00495B8B">
        <w:rPr>
          <w:lang w:val="en-US"/>
        </w:rPr>
        <w:t>] NULL,</w:t>
      </w:r>
    </w:p>
    <w:p w14:paraId="718288B8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 xml:space="preserve">PRIMARY KEY CLUSTERED </w:t>
      </w:r>
    </w:p>
    <w:p w14:paraId="37C401DE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(</w:t>
      </w:r>
    </w:p>
    <w:p w14:paraId="75886169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proofErr w:type="spellStart"/>
      <w:r w:rsidRPr="00495B8B">
        <w:rPr>
          <w:lang w:val="en-US"/>
        </w:rPr>
        <w:t>IncidentId</w:t>
      </w:r>
      <w:proofErr w:type="spellEnd"/>
      <w:r w:rsidRPr="00495B8B">
        <w:rPr>
          <w:lang w:val="en-US"/>
        </w:rPr>
        <w:t>] ASC</w:t>
      </w:r>
    </w:p>
    <w:p w14:paraId="0C0DE917" w14:textId="77777777" w:rsidR="00495B8B" w:rsidRPr="00495B8B" w:rsidRDefault="00495B8B" w:rsidP="00495B8B">
      <w:pPr>
        <w:pStyle w:val="aff0"/>
        <w:rPr>
          <w:lang w:val="en-US"/>
        </w:rPr>
      </w:pPr>
      <w:proofErr w:type="gramStart"/>
      <w:r w:rsidRPr="00495B8B">
        <w:rPr>
          <w:lang w:val="en-US"/>
        </w:rPr>
        <w:t>)WITH</w:t>
      </w:r>
      <w:proofErr w:type="gramEnd"/>
      <w:r w:rsidRPr="00495B8B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6750493" w14:textId="77777777" w:rsidR="00495B8B" w:rsidRDefault="00495B8B" w:rsidP="00495B8B">
      <w:pPr>
        <w:pStyle w:val="aff0"/>
        <w:rPr>
          <w:lang w:val="en-US"/>
        </w:rPr>
      </w:pPr>
      <w:r w:rsidRPr="00644A72">
        <w:rPr>
          <w:lang w:val="en-US"/>
        </w:rPr>
        <w:t xml:space="preserve">) ON [PRIMARY] TEXTIMAGE_ON [PRIMARY] </w:t>
      </w:r>
    </w:p>
    <w:p w14:paraId="1CECF78E" w14:textId="327222F4" w:rsidR="00C368D7" w:rsidRPr="00495B8B" w:rsidRDefault="00C368D7" w:rsidP="00495B8B">
      <w:pPr>
        <w:pStyle w:val="a3"/>
        <w:rPr>
          <w:rStyle w:val="af0"/>
        </w:rPr>
      </w:pPr>
      <w:r w:rsidRPr="00495B8B">
        <w:rPr>
          <w:rStyle w:val="af0"/>
        </w:rPr>
        <w:t>Для решения поставленных задач для таблиц БД требуется создать уникальны</w:t>
      </w:r>
      <w:r w:rsidR="00760767">
        <w:rPr>
          <w:rStyle w:val="af0"/>
        </w:rPr>
        <w:t>е</w:t>
      </w:r>
      <w:r w:rsidRPr="00495B8B">
        <w:rPr>
          <w:rStyle w:val="af0"/>
        </w:rPr>
        <w:t xml:space="preserve"> ограничения в соответствии со словарем данных, используя </w:t>
      </w:r>
      <w:r w:rsidRPr="00495B8B">
        <w:rPr>
          <w:rStyle w:val="af0"/>
        </w:rPr>
        <w:lastRenderedPageBreak/>
        <w:t>команды DDL. Код создания уникальных ограничений для таблиц представлен листингом 2.</w:t>
      </w:r>
    </w:p>
    <w:p w14:paraId="1A9532B5" w14:textId="32E8AFAE" w:rsidR="00C368D7" w:rsidRDefault="00C368D7" w:rsidP="00E060E4">
      <w:pPr>
        <w:pStyle w:val="aff2"/>
      </w:pPr>
      <w:r>
        <w:t xml:space="preserve">Листинг 2 – </w:t>
      </w:r>
      <w:r w:rsidR="002E356D">
        <w:t>Код создания уникальных ограничений</w:t>
      </w:r>
    </w:p>
    <w:p w14:paraId="5147BF27" w14:textId="1585FE85" w:rsidR="00495B8B" w:rsidRDefault="00495B8B" w:rsidP="00495B8B">
      <w:pPr>
        <w:pStyle w:val="aff0"/>
      </w:pPr>
      <w:r w:rsidRPr="00495B8B">
        <w:t xml:space="preserve">--Создание уникального ограничения для таблицы </w:t>
      </w:r>
      <w:r w:rsidR="00CB3307" w:rsidRPr="00495B8B">
        <w:rPr>
          <w:lang w:val="en-US"/>
        </w:rPr>
        <w:t>Software</w:t>
      </w:r>
    </w:p>
    <w:p w14:paraId="0B0ABC4A" w14:textId="48BB375D" w:rsidR="00495B8B" w:rsidRPr="00644A72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GO</w:t>
      </w:r>
    </w:p>
    <w:p w14:paraId="35E62A37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ALTER TABLE Software</w:t>
      </w:r>
    </w:p>
    <w:p w14:paraId="59EE56D2" w14:textId="77777777" w:rsidR="00495B8B" w:rsidRPr="00495B8B" w:rsidRDefault="00495B8B" w:rsidP="00495B8B">
      <w:pPr>
        <w:pStyle w:val="aff0"/>
        <w:rPr>
          <w:lang w:val="en-US"/>
        </w:rPr>
      </w:pPr>
      <w:r w:rsidRPr="00495B8B">
        <w:rPr>
          <w:lang w:val="en-US"/>
        </w:rPr>
        <w:t>ADD CONSTRAINT [</w:t>
      </w:r>
      <w:proofErr w:type="spellStart"/>
      <w:r w:rsidRPr="00495B8B">
        <w:rPr>
          <w:lang w:val="en-US"/>
        </w:rPr>
        <w:t>UQ_Software</w:t>
      </w:r>
      <w:proofErr w:type="spellEnd"/>
      <w:r w:rsidRPr="00495B8B">
        <w:rPr>
          <w:lang w:val="en-US"/>
        </w:rPr>
        <w:t>] UNIQUE ([Name])</w:t>
      </w:r>
    </w:p>
    <w:p w14:paraId="18D832D4" w14:textId="12796EB3" w:rsidR="005C216C" w:rsidRPr="00E834BE" w:rsidRDefault="00495B8B" w:rsidP="00495B8B">
      <w:pPr>
        <w:pStyle w:val="aff0"/>
      </w:pPr>
      <w:r w:rsidRPr="00495B8B">
        <w:t>GO</w:t>
      </w:r>
    </w:p>
    <w:p w14:paraId="104F5AAB" w14:textId="77777777" w:rsidR="00350DBC" w:rsidRDefault="00350DBC" w:rsidP="00350DBC">
      <w:pPr>
        <w:pStyle w:val="a3"/>
      </w:pPr>
      <w:r>
        <w:t xml:space="preserve">Для решения поставленных задач в БД требуется создать скалярную функцию </w:t>
      </w:r>
      <w:proofErr w:type="spellStart"/>
      <w:r>
        <w:t>GetDeviceIncidentCount</w:t>
      </w:r>
      <w:proofErr w:type="spellEnd"/>
      <w:r>
        <w:t>, которая возвращает количество инцидентов, зарегистрированных по конкретному устройству. Код создания функции представлен в листинге 3.</w:t>
      </w:r>
    </w:p>
    <w:p w14:paraId="013B1A51" w14:textId="7A0B9221" w:rsidR="008F3C43" w:rsidRPr="008F3C43" w:rsidRDefault="008F3C43" w:rsidP="00E060E4">
      <w:pPr>
        <w:pStyle w:val="aff2"/>
      </w:pPr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proofErr w:type="spellStart"/>
      <w:r w:rsidR="00CB3307" w:rsidRPr="00CB3307">
        <w:t>GetDeviceIncidentCount</w:t>
      </w:r>
      <w:proofErr w:type="spellEnd"/>
    </w:p>
    <w:p w14:paraId="1D46C4F7" w14:textId="4C6D1A9C" w:rsidR="008F3C43" w:rsidRDefault="008F3C43" w:rsidP="00CB3307">
      <w:pPr>
        <w:pStyle w:val="aff0"/>
      </w:pPr>
      <w:r w:rsidRPr="008F3C43">
        <w:t xml:space="preserve">--Функция </w:t>
      </w:r>
      <w:r w:rsidR="00CB3307" w:rsidRPr="00CB3307">
        <w:t>возвращает количество инцидентов, зарегистрированных по конкретному устройству</w:t>
      </w:r>
      <w:r w:rsidRPr="008F3C43">
        <w:t>.</w:t>
      </w:r>
    </w:p>
    <w:p w14:paraId="5DEF1522" w14:textId="77777777" w:rsidR="00CB3307" w:rsidRPr="008F3C43" w:rsidRDefault="00CB3307" w:rsidP="00CB3307">
      <w:pPr>
        <w:pStyle w:val="aff0"/>
      </w:pPr>
    </w:p>
    <w:p w14:paraId="2B67A277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 xml:space="preserve">CREATE FUNCTION </w:t>
      </w:r>
      <w:proofErr w:type="spellStart"/>
      <w:r w:rsidRPr="00CB3307">
        <w:rPr>
          <w:lang w:val="en-US"/>
        </w:rPr>
        <w:t>GetDeviceIncidentCount</w:t>
      </w:r>
      <w:proofErr w:type="spellEnd"/>
    </w:p>
    <w:p w14:paraId="41D06A6D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(</w:t>
      </w:r>
    </w:p>
    <w:p w14:paraId="738F9E1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@</w:t>
      </w:r>
      <w:proofErr w:type="spellStart"/>
      <w:r w:rsidRPr="00CB3307">
        <w:rPr>
          <w:lang w:val="en-US"/>
        </w:rPr>
        <w:t>DeviceId</w:t>
      </w:r>
      <w:proofErr w:type="spellEnd"/>
      <w:r w:rsidRPr="00CB3307">
        <w:rPr>
          <w:lang w:val="en-US"/>
        </w:rPr>
        <w:t xml:space="preserve"> INT</w:t>
      </w:r>
    </w:p>
    <w:p w14:paraId="67B148B9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)</w:t>
      </w:r>
    </w:p>
    <w:p w14:paraId="173FD60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RETURNS INT</w:t>
      </w:r>
    </w:p>
    <w:p w14:paraId="07025E7A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AS</w:t>
      </w:r>
    </w:p>
    <w:p w14:paraId="00EF2DF0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BEGIN</w:t>
      </w:r>
    </w:p>
    <w:p w14:paraId="72C20BD4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DECLARE @</w:t>
      </w:r>
      <w:proofErr w:type="spellStart"/>
      <w:r w:rsidRPr="00CB3307">
        <w:rPr>
          <w:lang w:val="en-US"/>
        </w:rPr>
        <w:t>IncidentCount</w:t>
      </w:r>
      <w:proofErr w:type="spellEnd"/>
      <w:r w:rsidRPr="00CB3307">
        <w:rPr>
          <w:lang w:val="en-US"/>
        </w:rPr>
        <w:t xml:space="preserve"> INT</w:t>
      </w:r>
    </w:p>
    <w:p w14:paraId="194CB456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SELECT @</w:t>
      </w:r>
      <w:proofErr w:type="spellStart"/>
      <w:r w:rsidRPr="00CB3307">
        <w:rPr>
          <w:lang w:val="en-US"/>
        </w:rPr>
        <w:t>IncidentCount</w:t>
      </w:r>
      <w:proofErr w:type="spellEnd"/>
      <w:r w:rsidRPr="00CB3307">
        <w:rPr>
          <w:lang w:val="en-US"/>
        </w:rPr>
        <w:t xml:space="preserve"> = </w:t>
      </w:r>
      <w:proofErr w:type="gramStart"/>
      <w:r w:rsidRPr="00CB3307">
        <w:rPr>
          <w:lang w:val="en-US"/>
        </w:rPr>
        <w:t>COUNT(</w:t>
      </w:r>
      <w:proofErr w:type="gramEnd"/>
      <w:r w:rsidRPr="00CB3307">
        <w:rPr>
          <w:lang w:val="en-US"/>
        </w:rPr>
        <w:t>*)</w:t>
      </w:r>
    </w:p>
    <w:p w14:paraId="2EAF110C" w14:textId="77777777" w:rsidR="00CB3307" w:rsidRPr="00CB3307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>FROM Incidents</w:t>
      </w:r>
    </w:p>
    <w:p w14:paraId="319082C3" w14:textId="3019F6A5" w:rsidR="00CB3307" w:rsidRPr="00644A72" w:rsidRDefault="00CB3307" w:rsidP="00CB3307">
      <w:pPr>
        <w:pStyle w:val="aff0"/>
        <w:rPr>
          <w:lang w:val="en-US"/>
        </w:rPr>
      </w:pPr>
      <w:r w:rsidRPr="00CB3307">
        <w:rPr>
          <w:lang w:val="en-US"/>
        </w:rPr>
        <w:t xml:space="preserve">WHERE </w:t>
      </w:r>
      <w:proofErr w:type="spellStart"/>
      <w:r w:rsidRPr="00CB3307">
        <w:rPr>
          <w:lang w:val="en-US"/>
        </w:rPr>
        <w:t>DeviceId</w:t>
      </w:r>
      <w:proofErr w:type="spellEnd"/>
      <w:r w:rsidRPr="00CB3307">
        <w:rPr>
          <w:lang w:val="en-US"/>
        </w:rPr>
        <w:t xml:space="preserve"> = @</w:t>
      </w:r>
      <w:proofErr w:type="spellStart"/>
      <w:r w:rsidRPr="00CB3307">
        <w:rPr>
          <w:lang w:val="en-US"/>
        </w:rPr>
        <w:t>DeviceId</w:t>
      </w:r>
      <w:proofErr w:type="spellEnd"/>
    </w:p>
    <w:p w14:paraId="0FF53D9F" w14:textId="77777777" w:rsidR="00CB3307" w:rsidRPr="00CB3307" w:rsidRDefault="00CB3307" w:rsidP="00CB3307">
      <w:pPr>
        <w:pStyle w:val="aff0"/>
      </w:pPr>
      <w:r w:rsidRPr="00CB3307">
        <w:t>RETURN @</w:t>
      </w:r>
      <w:proofErr w:type="spellStart"/>
      <w:r w:rsidRPr="00CB3307">
        <w:t>IncidentCount</w:t>
      </w:r>
      <w:proofErr w:type="spellEnd"/>
    </w:p>
    <w:p w14:paraId="5E3A325E" w14:textId="79AB2539" w:rsidR="0063661A" w:rsidRPr="00E237E6" w:rsidRDefault="00CB3307" w:rsidP="00B04C2F">
      <w:pPr>
        <w:pStyle w:val="aff0"/>
      </w:pPr>
      <w:r w:rsidRPr="00CB3307">
        <w:t>END</w:t>
      </w:r>
    </w:p>
    <w:p w14:paraId="4060F7A8" w14:textId="4FBCF8CD" w:rsidR="0063661A" w:rsidRPr="0063661A" w:rsidRDefault="0063661A" w:rsidP="0063661A">
      <w:pPr>
        <w:pStyle w:val="a3"/>
      </w:pPr>
      <w:r w:rsidRPr="0063661A">
        <w:t xml:space="preserve">Для удобного отображения сведений об установленном программном обеспечении, включая устройства и пользователей, </w:t>
      </w:r>
      <w:r w:rsidR="001D3C5E">
        <w:t>требуется создать</w:t>
      </w:r>
      <w:r w:rsidRPr="0063661A">
        <w:t xml:space="preserve"> представление </w:t>
      </w:r>
      <w:proofErr w:type="spellStart"/>
      <w:r w:rsidRPr="0063661A">
        <w:t>SoftwareWithDeviceAndUser</w:t>
      </w:r>
      <w:proofErr w:type="spellEnd"/>
      <w:r w:rsidRPr="0063661A">
        <w:t xml:space="preserve">. Оно объединяет данные из таблиц </w:t>
      </w:r>
      <w:proofErr w:type="spellStart"/>
      <w:r w:rsidRPr="0063661A">
        <w:lastRenderedPageBreak/>
        <w:t>Software</w:t>
      </w:r>
      <w:proofErr w:type="spellEnd"/>
      <w:r w:rsidRPr="0063661A">
        <w:t xml:space="preserve">, </w:t>
      </w:r>
      <w:proofErr w:type="spellStart"/>
      <w:r w:rsidRPr="0063661A">
        <w:t>Devices</w:t>
      </w:r>
      <w:proofErr w:type="spellEnd"/>
      <w:r w:rsidRPr="0063661A">
        <w:t xml:space="preserve"> и </w:t>
      </w:r>
      <w:proofErr w:type="spellStart"/>
      <w:r w:rsidRPr="0063661A">
        <w:t>Users</w:t>
      </w:r>
      <w:proofErr w:type="spellEnd"/>
      <w:r w:rsidRPr="0063661A">
        <w:t xml:space="preserve">, позволяя видеть полную цепочку установки ПО. Код создания представления представлен в листинге </w:t>
      </w:r>
      <w:r w:rsidRPr="00E237E6">
        <w:t>4</w:t>
      </w:r>
      <w:r w:rsidRPr="0063661A">
        <w:t>.</w:t>
      </w:r>
    </w:p>
    <w:p w14:paraId="5692DAF8" w14:textId="40C5EE6B" w:rsidR="0063661A" w:rsidRPr="00E237E6" w:rsidRDefault="0063661A" w:rsidP="0063661A">
      <w:pPr>
        <w:pStyle w:val="aff2"/>
      </w:pPr>
      <w:r w:rsidRPr="0063661A">
        <w:t xml:space="preserve">Листинг </w:t>
      </w:r>
      <w:r w:rsidRPr="00E237E6">
        <w:t>4</w:t>
      </w:r>
      <w:r w:rsidRPr="0063661A">
        <w:t xml:space="preserve"> – Представление </w:t>
      </w:r>
      <w:proofErr w:type="spellStart"/>
      <w:r w:rsidRPr="0063661A">
        <w:t>SoftwareWithDeviceAndUser</w:t>
      </w:r>
      <w:proofErr w:type="spellEnd"/>
    </w:p>
    <w:p w14:paraId="6309B01C" w14:textId="52147798" w:rsidR="0063661A" w:rsidRPr="0063661A" w:rsidRDefault="0063661A" w:rsidP="0063661A">
      <w:pPr>
        <w:pStyle w:val="aff0"/>
      </w:pPr>
      <w:r w:rsidRPr="0063661A">
        <w:t>-- Представление отображает сведения о ПО, устройстве и закреплённом пользователе</w:t>
      </w:r>
    </w:p>
    <w:p w14:paraId="2160C91F" w14:textId="42DDCD20" w:rsidR="0063661A" w:rsidRDefault="0063661A" w:rsidP="00D57E83">
      <w:pPr>
        <w:pStyle w:val="aff0"/>
        <w:rPr>
          <w:lang w:val="en-US"/>
        </w:rPr>
      </w:pPr>
      <w:r w:rsidRPr="0063661A">
        <w:rPr>
          <w:lang w:val="en-US"/>
        </w:rPr>
        <w:t xml:space="preserve">CREATE VIEW </w:t>
      </w:r>
      <w:proofErr w:type="spellStart"/>
      <w:r w:rsidRPr="0063661A">
        <w:rPr>
          <w:lang w:val="en-US"/>
        </w:rPr>
        <w:t>SoftwareWithDeviceAndUser</w:t>
      </w:r>
      <w:proofErr w:type="spellEnd"/>
      <w:r w:rsidRPr="0063661A">
        <w:rPr>
          <w:lang w:val="en-US"/>
        </w:rPr>
        <w:t xml:space="preserve"> AS</w:t>
      </w:r>
      <w:r w:rsidRPr="0063661A">
        <w:rPr>
          <w:lang w:val="en-US"/>
        </w:rPr>
        <w:br/>
        <w:t>SELECT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s.Name</w:t>
      </w:r>
      <w:proofErr w:type="spellEnd"/>
      <w:r w:rsidRPr="0063661A">
        <w:rPr>
          <w:lang w:val="en-US"/>
        </w:rPr>
        <w:t xml:space="preserve"> AS </w:t>
      </w:r>
      <w:proofErr w:type="spellStart"/>
      <w:r w:rsidRPr="0063661A">
        <w:rPr>
          <w:lang w:val="en-US"/>
        </w:rPr>
        <w:t>SoftwareName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s.Version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s.LicenseKey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d.Hostname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d.IPAddress</w:t>
      </w:r>
      <w:proofErr w:type="spellEnd"/>
      <w:r w:rsidRPr="0063661A">
        <w:rPr>
          <w:lang w:val="en-US"/>
        </w:rPr>
        <w:t>,</w:t>
      </w:r>
      <w:r w:rsidRPr="0063661A">
        <w:rPr>
          <w:lang w:val="en-US"/>
        </w:rPr>
        <w:br/>
      </w:r>
      <w:proofErr w:type="spellStart"/>
      <w:r w:rsidRPr="0063661A">
        <w:rPr>
          <w:lang w:val="en-US"/>
        </w:rPr>
        <w:t>u.FullName</w:t>
      </w:r>
      <w:proofErr w:type="spellEnd"/>
      <w:r w:rsidRPr="0063661A">
        <w:rPr>
          <w:lang w:val="en-US"/>
        </w:rPr>
        <w:t xml:space="preserve"> AS </w:t>
      </w:r>
      <w:proofErr w:type="spellStart"/>
      <w:r w:rsidRPr="0063661A">
        <w:rPr>
          <w:lang w:val="en-US"/>
        </w:rPr>
        <w:t>AssignedUser</w:t>
      </w:r>
      <w:proofErr w:type="spellEnd"/>
      <w:r w:rsidRPr="0063661A">
        <w:rPr>
          <w:lang w:val="en-US"/>
        </w:rPr>
        <w:br/>
        <w:t>FROM Software s</w:t>
      </w:r>
      <w:r w:rsidRPr="0063661A">
        <w:rPr>
          <w:lang w:val="en-US"/>
        </w:rPr>
        <w:br/>
        <w:t xml:space="preserve">JOIN Devices d ON </w:t>
      </w:r>
      <w:proofErr w:type="spellStart"/>
      <w:r w:rsidRPr="0063661A">
        <w:rPr>
          <w:lang w:val="en-US"/>
        </w:rPr>
        <w:t>s.DeviceId</w:t>
      </w:r>
      <w:proofErr w:type="spellEnd"/>
      <w:r w:rsidRPr="0063661A">
        <w:rPr>
          <w:lang w:val="en-US"/>
        </w:rPr>
        <w:t xml:space="preserve"> = </w:t>
      </w:r>
      <w:proofErr w:type="spellStart"/>
      <w:r w:rsidRPr="0063661A">
        <w:rPr>
          <w:lang w:val="en-US"/>
        </w:rPr>
        <w:t>d.DeviceId</w:t>
      </w:r>
      <w:proofErr w:type="spellEnd"/>
      <w:r w:rsidRPr="0063661A">
        <w:rPr>
          <w:lang w:val="en-US"/>
        </w:rPr>
        <w:br/>
        <w:t xml:space="preserve">JOIN Users u ON </w:t>
      </w:r>
      <w:proofErr w:type="spellStart"/>
      <w:r w:rsidRPr="0063661A">
        <w:rPr>
          <w:lang w:val="en-US"/>
        </w:rPr>
        <w:t>d.AssignedTo</w:t>
      </w:r>
      <w:proofErr w:type="spellEnd"/>
      <w:r w:rsidRPr="0063661A">
        <w:rPr>
          <w:lang w:val="en-US"/>
        </w:rPr>
        <w:t xml:space="preserve"> = </w:t>
      </w:r>
      <w:proofErr w:type="spellStart"/>
      <w:r w:rsidRPr="0063661A">
        <w:rPr>
          <w:lang w:val="en-US"/>
        </w:rPr>
        <w:t>u.UserId</w:t>
      </w:r>
      <w:proofErr w:type="spellEnd"/>
      <w:r w:rsidRPr="0063661A">
        <w:rPr>
          <w:lang w:val="en-US"/>
        </w:rPr>
        <w:t>;</w:t>
      </w:r>
    </w:p>
    <w:p w14:paraId="692CED03" w14:textId="4773DCA7" w:rsidR="0063661A" w:rsidRPr="0063661A" w:rsidRDefault="0063661A" w:rsidP="0063661A">
      <w:pPr>
        <w:pStyle w:val="a3"/>
      </w:pPr>
      <w:r w:rsidRPr="0063661A">
        <w:t xml:space="preserve">Для обеспечения контроля за регистрацией инцидентов требуется реализовать триггер, предотвращающий добавление записей с пустым описанием. Это позволяет избежать ситуаций, когда в таблицу </w:t>
      </w:r>
      <w:proofErr w:type="spellStart"/>
      <w:r w:rsidRPr="0063661A">
        <w:t>Incidents</w:t>
      </w:r>
      <w:proofErr w:type="spellEnd"/>
      <w:r w:rsidRPr="0063661A">
        <w:t xml:space="preserve"> вносятся неконкретные или ошибочные обращения. Код создания триггера представлен в листинге </w:t>
      </w:r>
      <w:r w:rsidRPr="00E237E6">
        <w:t>5</w:t>
      </w:r>
      <w:r w:rsidRPr="0063661A">
        <w:t>.</w:t>
      </w:r>
    </w:p>
    <w:p w14:paraId="29A8CD9C" w14:textId="4729AC15" w:rsidR="0063661A" w:rsidRPr="00E237E6" w:rsidRDefault="0063661A" w:rsidP="0063661A">
      <w:pPr>
        <w:pStyle w:val="aff2"/>
        <w:rPr>
          <w:rStyle w:val="af0"/>
        </w:rPr>
      </w:pPr>
      <w:r w:rsidRPr="0063661A">
        <w:rPr>
          <w:rStyle w:val="af0"/>
        </w:rPr>
        <w:t xml:space="preserve">Листинг </w:t>
      </w:r>
      <w:r w:rsidRPr="00E237E6">
        <w:rPr>
          <w:rStyle w:val="af0"/>
        </w:rPr>
        <w:t>5</w:t>
      </w:r>
      <w:r w:rsidRPr="0063661A">
        <w:rPr>
          <w:rStyle w:val="af0"/>
        </w:rPr>
        <w:t xml:space="preserve"> – Триггер </w:t>
      </w:r>
      <w:proofErr w:type="spellStart"/>
      <w:r w:rsidRPr="0063661A">
        <w:rPr>
          <w:rStyle w:val="af0"/>
        </w:rPr>
        <w:t>trg_BlockEmptyIncidentDescription</w:t>
      </w:r>
      <w:proofErr w:type="spellEnd"/>
    </w:p>
    <w:p w14:paraId="7B8D81A6" w14:textId="639F5CF5" w:rsidR="0063661A" w:rsidRPr="0063661A" w:rsidRDefault="0063661A" w:rsidP="0063661A">
      <w:pPr>
        <w:pStyle w:val="aff0"/>
        <w:rPr>
          <w:rFonts w:ascii="Times New Roman" w:hAnsi="Times New Roman"/>
          <w:sz w:val="28"/>
        </w:rPr>
      </w:pPr>
      <w:r w:rsidRPr="0063661A">
        <w:t>-- Блокирует вставку инцидентов с пустым описанием</w:t>
      </w:r>
    </w:p>
    <w:p w14:paraId="7EB3BD47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 xml:space="preserve">CREATE TRIGGER </w:t>
      </w:r>
      <w:proofErr w:type="spellStart"/>
      <w:r w:rsidRPr="0063661A">
        <w:rPr>
          <w:lang w:val="en-US"/>
        </w:rPr>
        <w:t>trg_BlockEmptyIncidentDescription</w:t>
      </w:r>
      <w:proofErr w:type="spellEnd"/>
      <w:r w:rsidRPr="0063661A">
        <w:rPr>
          <w:lang w:val="en-US"/>
        </w:rPr>
        <w:br/>
        <w:t>ON Incidents</w:t>
      </w:r>
      <w:r w:rsidRPr="0063661A">
        <w:rPr>
          <w:lang w:val="en-US"/>
        </w:rPr>
        <w:br/>
        <w:t>AFTER INSERT</w:t>
      </w:r>
      <w:r w:rsidRPr="0063661A">
        <w:rPr>
          <w:lang w:val="en-US"/>
        </w:rPr>
        <w:br/>
        <w:t>AS</w:t>
      </w:r>
      <w:r w:rsidRPr="0063661A">
        <w:rPr>
          <w:lang w:val="en-US"/>
        </w:rPr>
        <w:br/>
        <w:t>BEGIN</w:t>
      </w:r>
      <w:r w:rsidRPr="0063661A">
        <w:rPr>
          <w:lang w:val="en-US"/>
        </w:rPr>
        <w:br/>
        <w:t>SET NOCOUNT ON;</w:t>
      </w:r>
    </w:p>
    <w:p w14:paraId="5E1532A3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>IF EXISTS (</w:t>
      </w:r>
    </w:p>
    <w:p w14:paraId="6E448369" w14:textId="77777777" w:rsidR="0063661A" w:rsidRPr="0063661A" w:rsidRDefault="0063661A" w:rsidP="0063661A">
      <w:pPr>
        <w:pStyle w:val="aff0"/>
        <w:rPr>
          <w:lang w:val="en-US"/>
        </w:rPr>
      </w:pPr>
      <w:r w:rsidRPr="0063661A">
        <w:rPr>
          <w:lang w:val="en-US"/>
        </w:rPr>
        <w:t xml:space="preserve">    SELECT 1 FROM inserted WHERE </w:t>
      </w:r>
      <w:proofErr w:type="gramStart"/>
      <w:r w:rsidRPr="0063661A">
        <w:rPr>
          <w:lang w:val="en-US"/>
        </w:rPr>
        <w:t>LTRIM(</w:t>
      </w:r>
      <w:proofErr w:type="gramEnd"/>
      <w:r w:rsidRPr="0063661A">
        <w:rPr>
          <w:lang w:val="en-US"/>
        </w:rPr>
        <w:t>RTRIM(ISNULL(Description, ''))) = ''</w:t>
      </w:r>
    </w:p>
    <w:p w14:paraId="55723812" w14:textId="77777777" w:rsidR="0063661A" w:rsidRPr="0063661A" w:rsidRDefault="0063661A" w:rsidP="0063661A">
      <w:pPr>
        <w:pStyle w:val="aff0"/>
      </w:pPr>
      <w:r w:rsidRPr="0063661A">
        <w:t>)</w:t>
      </w:r>
    </w:p>
    <w:p w14:paraId="19DDFE28" w14:textId="77777777" w:rsidR="0063661A" w:rsidRPr="0063661A" w:rsidRDefault="0063661A" w:rsidP="0063661A">
      <w:pPr>
        <w:pStyle w:val="aff0"/>
      </w:pPr>
      <w:r w:rsidRPr="0063661A">
        <w:rPr>
          <w:lang w:val="en-US"/>
        </w:rPr>
        <w:t>BEGIN</w:t>
      </w:r>
    </w:p>
    <w:p w14:paraId="746C026B" w14:textId="77777777" w:rsidR="0063661A" w:rsidRPr="0063661A" w:rsidRDefault="0063661A" w:rsidP="0063661A">
      <w:pPr>
        <w:pStyle w:val="aff0"/>
      </w:pPr>
      <w:r w:rsidRPr="0063661A">
        <w:t xml:space="preserve">    </w:t>
      </w:r>
      <w:proofErr w:type="gramStart"/>
      <w:r w:rsidRPr="0063661A">
        <w:rPr>
          <w:lang w:val="en-US"/>
        </w:rPr>
        <w:t>RAISERROR</w:t>
      </w:r>
      <w:r w:rsidRPr="0063661A">
        <w:t>(</w:t>
      </w:r>
      <w:proofErr w:type="gramEnd"/>
      <w:r w:rsidRPr="0063661A">
        <w:t>'Описание инцидента не может быть пустым.', 16, 1);</w:t>
      </w:r>
    </w:p>
    <w:p w14:paraId="6EA5C46B" w14:textId="77777777" w:rsidR="0063661A" w:rsidRPr="00E237E6" w:rsidRDefault="0063661A" w:rsidP="0063661A">
      <w:pPr>
        <w:pStyle w:val="aff0"/>
      </w:pPr>
      <w:r w:rsidRPr="0063661A">
        <w:t xml:space="preserve">    </w:t>
      </w:r>
      <w:r w:rsidRPr="0063661A">
        <w:rPr>
          <w:lang w:val="en-US"/>
        </w:rPr>
        <w:t>ROLLBACK</w:t>
      </w:r>
      <w:r w:rsidRPr="00E237E6">
        <w:t xml:space="preserve"> </w:t>
      </w:r>
      <w:r w:rsidRPr="0063661A">
        <w:rPr>
          <w:lang w:val="en-US"/>
        </w:rPr>
        <w:t>TRANSACTION</w:t>
      </w:r>
      <w:r w:rsidRPr="00E237E6">
        <w:t>;</w:t>
      </w:r>
    </w:p>
    <w:p w14:paraId="686D3F52" w14:textId="77777777" w:rsidR="0063661A" w:rsidRPr="00E237E6" w:rsidRDefault="0063661A" w:rsidP="0063661A">
      <w:pPr>
        <w:pStyle w:val="aff0"/>
      </w:pPr>
      <w:r w:rsidRPr="00E237E6">
        <w:lastRenderedPageBreak/>
        <w:t xml:space="preserve">    </w:t>
      </w:r>
      <w:r w:rsidRPr="0063661A">
        <w:rPr>
          <w:lang w:val="en-US"/>
        </w:rPr>
        <w:t>RETURN</w:t>
      </w:r>
      <w:r w:rsidRPr="00E237E6">
        <w:t>;</w:t>
      </w:r>
    </w:p>
    <w:p w14:paraId="15846240" w14:textId="42230FC5" w:rsidR="0063661A" w:rsidRPr="00E237E6" w:rsidRDefault="0063661A" w:rsidP="0063661A">
      <w:pPr>
        <w:pStyle w:val="aff0"/>
      </w:pPr>
      <w:r w:rsidRPr="0063661A">
        <w:rPr>
          <w:lang w:val="en-US"/>
        </w:rPr>
        <w:t>END</w:t>
      </w:r>
    </w:p>
    <w:p w14:paraId="2B6C30C0" w14:textId="604F7455" w:rsidR="008D35E3" w:rsidRPr="00862F14" w:rsidRDefault="00287DE4" w:rsidP="00B04C2F">
      <w:pPr>
        <w:pStyle w:val="a3"/>
      </w:pPr>
      <w:r w:rsidRPr="00287DE4">
        <w:t>Одним из этапов настройки системы является заполнение ключевых таблиц начальными данными,</w:t>
      </w:r>
      <w:r w:rsidR="00AA5FF3" w:rsidRPr="00AA5FF3">
        <w:t xml:space="preserve"> </w:t>
      </w:r>
      <w:r w:rsidRPr="00287DE4">
        <w:t xml:space="preserve">выполнен ручной ввод информации об устройстве с помощью базовой операции INSERT INTO. </w:t>
      </w:r>
      <w:r w:rsidR="00286A0A">
        <w:t xml:space="preserve">Код </w:t>
      </w:r>
      <w:r w:rsidRPr="00287DE4">
        <w:t xml:space="preserve">добавления записи в таблицу </w:t>
      </w:r>
      <w:proofErr w:type="spellStart"/>
      <w:r w:rsidRPr="00287DE4">
        <w:t>Devices</w:t>
      </w:r>
      <w:proofErr w:type="spellEnd"/>
      <w:r w:rsidRPr="00287DE4">
        <w:t xml:space="preserve"> представлен в листинге </w:t>
      </w:r>
      <w:r w:rsidR="0063661A" w:rsidRPr="00862F14">
        <w:t>6</w:t>
      </w:r>
      <w:r w:rsidRPr="00287DE4">
        <w:t>.</w:t>
      </w:r>
    </w:p>
    <w:p w14:paraId="45CD2510" w14:textId="17F69A62" w:rsidR="00FC182F" w:rsidRPr="00130C66" w:rsidRDefault="005E5561" w:rsidP="00286A0A">
      <w:pPr>
        <w:pStyle w:val="aff2"/>
      </w:pPr>
      <w:r>
        <w:t>Листинг</w:t>
      </w:r>
      <w:r w:rsidRPr="008F3C43">
        <w:t xml:space="preserve"> </w:t>
      </w:r>
      <w:r w:rsidR="0063661A" w:rsidRPr="00862F14">
        <w:t>6</w:t>
      </w:r>
      <w:r>
        <w:t xml:space="preserve"> – Код для добавления </w:t>
      </w:r>
      <w:r w:rsidR="00983505">
        <w:t>устройства</w:t>
      </w:r>
      <w:r>
        <w:t xml:space="preserve"> в таблицу </w:t>
      </w:r>
      <w:r w:rsidR="00983505" w:rsidRPr="00983505">
        <w:rPr>
          <w:lang w:val="en-US"/>
        </w:rPr>
        <w:t>Device</w:t>
      </w:r>
      <w:r w:rsidR="00983505">
        <w:rPr>
          <w:lang w:val="en-US"/>
        </w:rPr>
        <w:t>s</w:t>
      </w:r>
    </w:p>
    <w:p w14:paraId="214B951D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INSERT INTO Devices ([</w:t>
      </w:r>
      <w:proofErr w:type="spellStart"/>
      <w:r w:rsidRPr="00983505">
        <w:rPr>
          <w:lang w:val="en-US"/>
        </w:rPr>
        <w:t>DeviceId</w:t>
      </w:r>
      <w:proofErr w:type="spellEnd"/>
      <w:r w:rsidRPr="00983505">
        <w:rPr>
          <w:lang w:val="en-US"/>
        </w:rPr>
        <w:t>]</w:t>
      </w:r>
    </w:p>
    <w:p w14:paraId="6BA42D15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Hostname]</w:t>
      </w:r>
    </w:p>
    <w:p w14:paraId="14627DA3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IPAddress</w:t>
      </w:r>
      <w:proofErr w:type="spellEnd"/>
      <w:r w:rsidRPr="00983505">
        <w:rPr>
          <w:lang w:val="en-US"/>
        </w:rPr>
        <w:t>]</w:t>
      </w:r>
    </w:p>
    <w:p w14:paraId="217A853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MACAddress</w:t>
      </w:r>
      <w:proofErr w:type="spellEnd"/>
      <w:r w:rsidRPr="00983505">
        <w:rPr>
          <w:lang w:val="en-US"/>
        </w:rPr>
        <w:t>]</w:t>
      </w:r>
    </w:p>
    <w:p w14:paraId="7454A4BB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DeviceType</w:t>
      </w:r>
      <w:proofErr w:type="spellEnd"/>
      <w:r w:rsidRPr="00983505">
        <w:rPr>
          <w:lang w:val="en-US"/>
        </w:rPr>
        <w:t>]</w:t>
      </w:r>
    </w:p>
    <w:p w14:paraId="6E40846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OS]</w:t>
      </w:r>
    </w:p>
    <w:p w14:paraId="3C2467F7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gramEnd"/>
      <w:r w:rsidRPr="00983505">
        <w:rPr>
          <w:lang w:val="en-US"/>
        </w:rPr>
        <w:t>Location]</w:t>
      </w:r>
    </w:p>
    <w:p w14:paraId="5BB55502" w14:textId="77777777" w:rsidR="00983505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 xml:space="preserve">      </w:t>
      </w:r>
      <w:proofErr w:type="gramStart"/>
      <w:r w:rsidRPr="00983505">
        <w:rPr>
          <w:lang w:val="en-US"/>
        </w:rPr>
        <w:t>,[</w:t>
      </w:r>
      <w:proofErr w:type="spellStart"/>
      <w:proofErr w:type="gramEnd"/>
      <w:r w:rsidRPr="00983505">
        <w:rPr>
          <w:lang w:val="en-US"/>
        </w:rPr>
        <w:t>AssignedTo</w:t>
      </w:r>
      <w:proofErr w:type="spellEnd"/>
      <w:r w:rsidRPr="00983505">
        <w:rPr>
          <w:lang w:val="en-US"/>
        </w:rPr>
        <w:t>])</w:t>
      </w:r>
    </w:p>
    <w:p w14:paraId="17AFC696" w14:textId="568B053E" w:rsidR="00866E6B" w:rsidRPr="00983505" w:rsidRDefault="00983505" w:rsidP="00983505">
      <w:pPr>
        <w:pStyle w:val="aff0"/>
        <w:rPr>
          <w:lang w:val="en-US"/>
        </w:rPr>
      </w:pPr>
      <w:r w:rsidRPr="00983505">
        <w:rPr>
          <w:lang w:val="en-US"/>
        </w:rPr>
        <w:t>VALUES ('5',</w:t>
      </w:r>
      <w:r w:rsidRPr="00983505">
        <w:rPr>
          <w:lang w:val="en-US"/>
        </w:rPr>
        <w:tab/>
        <w:t>'DSK-MNG01',</w:t>
      </w:r>
      <w:r w:rsidRPr="00983505">
        <w:rPr>
          <w:lang w:val="en-US"/>
        </w:rPr>
        <w:tab/>
        <w:t>'192.168.1.50',</w:t>
      </w:r>
      <w:r w:rsidRPr="00983505">
        <w:rPr>
          <w:lang w:val="en-US"/>
        </w:rPr>
        <w:tab/>
        <w:t>'00-11-22-33-44-99',</w:t>
      </w:r>
      <w:r w:rsidRPr="00983505">
        <w:rPr>
          <w:lang w:val="en-US"/>
        </w:rPr>
        <w:tab/>
        <w:t>'</w:t>
      </w:r>
      <w:proofErr w:type="spellStart"/>
      <w:r w:rsidRPr="00983505">
        <w:rPr>
          <w:lang w:val="en-US"/>
        </w:rPr>
        <w:t>Desktop','Windows</w:t>
      </w:r>
      <w:proofErr w:type="spellEnd"/>
      <w:r w:rsidRPr="00983505">
        <w:rPr>
          <w:lang w:val="en-US"/>
        </w:rPr>
        <w:t xml:space="preserve"> 11 Pro',</w:t>
      </w:r>
      <w:r w:rsidRPr="00983505">
        <w:rPr>
          <w:lang w:val="en-US"/>
        </w:rPr>
        <w:tab/>
        <w:t>'</w:t>
      </w:r>
      <w:r w:rsidRPr="00983505">
        <w:t>Офис</w:t>
      </w:r>
      <w:r w:rsidRPr="00983505">
        <w:rPr>
          <w:lang w:val="en-US"/>
        </w:rPr>
        <w:t xml:space="preserve"> </w:t>
      </w:r>
      <w:r w:rsidRPr="00983505">
        <w:t>директора</w:t>
      </w:r>
      <w:r w:rsidRPr="00983505">
        <w:rPr>
          <w:lang w:val="en-US"/>
        </w:rPr>
        <w:t>',</w:t>
      </w:r>
      <w:r w:rsidRPr="00983505">
        <w:rPr>
          <w:lang w:val="en-US"/>
        </w:rPr>
        <w:tab/>
        <w:t>'5');</w:t>
      </w:r>
    </w:p>
    <w:p w14:paraId="26BD7FB2" w14:textId="608D8ADA" w:rsidR="00046A82" w:rsidRPr="00983505" w:rsidRDefault="007B1296" w:rsidP="00983505">
      <w:pPr>
        <w:pStyle w:val="2"/>
      </w:pPr>
      <w:bookmarkStart w:id="19" w:name="_Toc201306976"/>
      <w:r w:rsidRPr="00983505">
        <w:t>Администрирование и защита базы данных</w:t>
      </w:r>
      <w:bookmarkEnd w:id="19"/>
    </w:p>
    <w:p w14:paraId="542BBE66" w14:textId="77777777" w:rsidR="00D3537C" w:rsidRPr="00D3537C" w:rsidRDefault="00D3537C" w:rsidP="00D3537C">
      <w:pPr>
        <w:pStyle w:val="a3"/>
      </w:pPr>
      <w:bookmarkStart w:id="20" w:name="_Hlk198632033"/>
      <w:r w:rsidRPr="00D3537C">
        <w:t>В целях повышения информационной безопасности в системе реализовано хеширование лицензионных ключей с использованием алгоритма SHA2-256. Это обеспечивает защиту данных от несанкционированного доступа и подделки.</w:t>
      </w:r>
    </w:p>
    <w:p w14:paraId="2D343136" w14:textId="652682EB" w:rsidR="00D3537C" w:rsidRPr="00D3537C" w:rsidRDefault="00D3537C" w:rsidP="00D3537C">
      <w:pPr>
        <w:pStyle w:val="a3"/>
      </w:pPr>
      <w:r w:rsidRPr="00D3537C">
        <w:t xml:space="preserve">SHA2-256 </w:t>
      </w:r>
      <w:r>
        <w:t>–</w:t>
      </w:r>
      <w:r w:rsidRPr="00D3537C">
        <w:t xml:space="preserve"> современный криптографический алгоритм, формирующий 256-битное </w:t>
      </w:r>
      <w:proofErr w:type="spellStart"/>
      <w:r w:rsidRPr="00D3537C">
        <w:t>хеш</w:t>
      </w:r>
      <w:proofErr w:type="spellEnd"/>
      <w:r w:rsidRPr="00D3537C">
        <w:t xml:space="preserve">-значение, которое невозможно восстановить в исходный вид. Лицензионные ключи из таблицы </w:t>
      </w:r>
      <w:proofErr w:type="spellStart"/>
      <w:r w:rsidRPr="00D3537C">
        <w:t>Software</w:t>
      </w:r>
      <w:proofErr w:type="spellEnd"/>
      <w:r w:rsidRPr="00D3537C">
        <w:t xml:space="preserve"> преобразуются и сохраняются в поле </w:t>
      </w:r>
      <w:proofErr w:type="spellStart"/>
      <w:r w:rsidRPr="00D3537C">
        <w:t>LicenseHash</w:t>
      </w:r>
      <w:proofErr w:type="spellEnd"/>
      <w:r w:rsidRPr="00D3537C">
        <w:t xml:space="preserve"> с помощью SQL-функции HASHBYTES. При этом:</w:t>
      </w:r>
    </w:p>
    <w:p w14:paraId="4650BC82" w14:textId="046CF1EF" w:rsidR="00D3537C" w:rsidRPr="00D3537C" w:rsidRDefault="00D3537C" w:rsidP="00D3537C">
      <w:pPr>
        <w:pStyle w:val="a1"/>
      </w:pPr>
      <w:r w:rsidRPr="00D3537C">
        <w:t>значение приводится к типу NVARCHAR;</w:t>
      </w:r>
    </w:p>
    <w:p w14:paraId="225CA38A" w14:textId="2A7507F1" w:rsidR="00D3537C" w:rsidRPr="00D3537C" w:rsidRDefault="00D3537C" w:rsidP="00D3537C">
      <w:pPr>
        <w:pStyle w:val="a1"/>
      </w:pPr>
      <w:proofErr w:type="spellStart"/>
      <w:r w:rsidRPr="00D3537C">
        <w:t>хеш</w:t>
      </w:r>
      <w:proofErr w:type="spellEnd"/>
      <w:r w:rsidRPr="00D3537C">
        <w:t xml:space="preserve"> создаётся через SHA2-256;</w:t>
      </w:r>
    </w:p>
    <w:p w14:paraId="56FAB694" w14:textId="77777777" w:rsidR="00D3537C" w:rsidRPr="00D3537C" w:rsidRDefault="00D3537C" w:rsidP="00D3537C">
      <w:pPr>
        <w:pStyle w:val="a1"/>
      </w:pPr>
      <w:r w:rsidRPr="00D3537C">
        <w:t>оригинальный ключ не сохраняется и может быть проверен только путём повторного хеширования.</w:t>
      </w:r>
    </w:p>
    <w:p w14:paraId="276A9DF6" w14:textId="30E146E4" w:rsidR="00477A92" w:rsidRPr="00477A92" w:rsidRDefault="00477A92" w:rsidP="00477A92">
      <w:pPr>
        <w:pStyle w:val="a3"/>
      </w:pPr>
      <w:r w:rsidRPr="00477A92">
        <w:lastRenderedPageBreak/>
        <w:t xml:space="preserve">Такая архитектура хранения повышает защищённость базы данных от утечки информации и соответствует рекомендациям по безопасной разработке. Пример SQL-запроса, выполняющего хеширование всех лицензионных ключей, приведён в листинге </w:t>
      </w:r>
      <w:r w:rsidR="002C586A" w:rsidRPr="002C586A">
        <w:t>7</w:t>
      </w:r>
      <w:r w:rsidRPr="00477A92">
        <w:t>.</w:t>
      </w:r>
    </w:p>
    <w:p w14:paraId="1BC84F92" w14:textId="502F0FC6" w:rsidR="00A41D03" w:rsidRPr="00477A92" w:rsidRDefault="00A41D03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7</w:t>
      </w:r>
      <w:r>
        <w:t xml:space="preserve"> – </w:t>
      </w:r>
      <w:r w:rsidRPr="00B6655B">
        <w:t xml:space="preserve">Код </w:t>
      </w:r>
      <w:r>
        <w:t>реализации алгоритма хеширования</w:t>
      </w:r>
      <w:r w:rsidR="001C17C2" w:rsidRPr="001C17C2">
        <w:t xml:space="preserve"> </w:t>
      </w:r>
      <w:r w:rsidR="001C17C2">
        <w:t xml:space="preserve">на языке </w:t>
      </w:r>
      <w:r w:rsidR="00477A92">
        <w:rPr>
          <w:lang w:val="en-US"/>
        </w:rPr>
        <w:t>SQL</w:t>
      </w:r>
    </w:p>
    <w:p w14:paraId="546A68B6" w14:textId="77777777" w:rsidR="00477A92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 xml:space="preserve">SET </w:t>
      </w:r>
      <w:proofErr w:type="spellStart"/>
      <w:r w:rsidRPr="00644A72">
        <w:rPr>
          <w:lang w:val="en-US"/>
        </w:rPr>
        <w:t>LicenseHash</w:t>
      </w:r>
      <w:proofErr w:type="spellEnd"/>
      <w:r w:rsidRPr="00644A72">
        <w:rPr>
          <w:lang w:val="en-US"/>
        </w:rPr>
        <w:t xml:space="preserve"> = </w:t>
      </w:r>
      <w:proofErr w:type="gramStart"/>
      <w:r w:rsidRPr="00644A72">
        <w:rPr>
          <w:lang w:val="en-US"/>
        </w:rPr>
        <w:t>HASHBYTES(</w:t>
      </w:r>
      <w:proofErr w:type="gramEnd"/>
      <w:r w:rsidRPr="00644A72">
        <w:rPr>
          <w:lang w:val="en-US"/>
        </w:rPr>
        <w:t>'SHA2_256', CAST(</w:t>
      </w:r>
      <w:proofErr w:type="spellStart"/>
      <w:r w:rsidRPr="00644A72">
        <w:rPr>
          <w:lang w:val="en-US"/>
        </w:rPr>
        <w:t>LicenseKey</w:t>
      </w:r>
      <w:proofErr w:type="spellEnd"/>
      <w:r w:rsidRPr="00644A72">
        <w:rPr>
          <w:lang w:val="en-US"/>
        </w:rPr>
        <w:t xml:space="preserve"> AS NVARCHAR(255)));</w:t>
      </w:r>
    </w:p>
    <w:p w14:paraId="149C2ACB" w14:textId="113FFFA3" w:rsidR="005E7FC3" w:rsidRPr="00644A72" w:rsidRDefault="00477A92" w:rsidP="00477A92">
      <w:pPr>
        <w:pStyle w:val="aff0"/>
        <w:rPr>
          <w:lang w:val="en-US"/>
        </w:rPr>
      </w:pPr>
      <w:r w:rsidRPr="00644A72">
        <w:rPr>
          <w:lang w:val="en-US"/>
        </w:rPr>
        <w:t xml:space="preserve">INSERT INTO Software (Name, Version, </w:t>
      </w:r>
      <w:proofErr w:type="spellStart"/>
      <w:r w:rsidRPr="00644A72">
        <w:rPr>
          <w:lang w:val="en-US"/>
        </w:rPr>
        <w:t>LicenseKey</w:t>
      </w:r>
      <w:proofErr w:type="spellEnd"/>
      <w:r w:rsidRPr="00644A72">
        <w:rPr>
          <w:lang w:val="en-US"/>
        </w:rPr>
        <w:t xml:space="preserve">, </w:t>
      </w:r>
      <w:proofErr w:type="spellStart"/>
      <w:r w:rsidRPr="00644A72">
        <w:rPr>
          <w:lang w:val="en-US"/>
        </w:rPr>
        <w:t>LicenseHash</w:t>
      </w:r>
      <w:proofErr w:type="spellEnd"/>
      <w:r w:rsidRPr="00644A72">
        <w:rPr>
          <w:lang w:val="en-US"/>
        </w:rPr>
        <w:t>)</w:t>
      </w:r>
    </w:p>
    <w:p w14:paraId="78840A61" w14:textId="2731504B" w:rsidR="00287AC4" w:rsidRPr="007727BB" w:rsidRDefault="00287AC4" w:rsidP="00477A92">
      <w:pPr>
        <w:pStyle w:val="a3"/>
      </w:pPr>
      <w:r w:rsidRPr="00287AC4">
        <w:t>Для ограничения доступа к данным</w:t>
      </w:r>
      <w:r w:rsidR="006C5861">
        <w:t xml:space="preserve"> требуется</w:t>
      </w:r>
      <w:r w:rsidRPr="00287AC4">
        <w:t xml:space="preserve"> созда</w:t>
      </w:r>
      <w:r w:rsidR="006C5861">
        <w:t xml:space="preserve">ть </w:t>
      </w:r>
      <w:r w:rsidRPr="00287AC4">
        <w:t>отдельные логины и пользователи базы данных. Сотрудникам назначаются права только на чтение, тогда как технические специалисты получают расширенный доступ (чтение и изменение).</w:t>
      </w:r>
    </w:p>
    <w:p w14:paraId="5D30BF13" w14:textId="5E58BEB6" w:rsidR="00477A92" w:rsidRPr="00FC182F" w:rsidRDefault="00FC182F" w:rsidP="00477A92">
      <w:pPr>
        <w:pStyle w:val="a3"/>
      </w:pPr>
      <w:r>
        <w:t>Д</w:t>
      </w:r>
      <w:r w:rsidRPr="00477A92">
        <w:t>ля создания логинов, пользователей и назначения прав</w:t>
      </w:r>
      <w:r>
        <w:t xml:space="preserve"> необходимо выполнить</w:t>
      </w:r>
      <w:r w:rsidR="00477A92" w:rsidRPr="00477A92">
        <w:t xml:space="preserve"> набор SQL-команд</w:t>
      </w:r>
      <w:r w:rsidRPr="00FC182F">
        <w:t>,</w:t>
      </w:r>
      <w:r>
        <w:t xml:space="preserve"> представленный в листинге </w:t>
      </w:r>
      <w:r w:rsidR="002C586A" w:rsidRPr="002C586A">
        <w:t>8</w:t>
      </w:r>
      <w:r w:rsidRPr="00FC182F">
        <w:t>.</w:t>
      </w:r>
    </w:p>
    <w:p w14:paraId="131CE2C4" w14:textId="47467A31" w:rsidR="00EF7DE5" w:rsidRPr="00EF7DE5" w:rsidRDefault="00477A92" w:rsidP="00286A0A">
      <w:pPr>
        <w:pStyle w:val="aff2"/>
      </w:pPr>
      <w:r>
        <w:t>Листинг</w:t>
      </w:r>
      <w:r w:rsidR="00EF7DE5" w:rsidRPr="00EF7DE5">
        <w:t xml:space="preserve"> </w:t>
      </w:r>
      <w:r w:rsidR="002C586A" w:rsidRPr="002C586A">
        <w:t>8</w:t>
      </w:r>
      <w:r w:rsidR="00EF7DE5" w:rsidRPr="00EF7DE5">
        <w:t xml:space="preserve"> </w:t>
      </w:r>
      <w:r w:rsidR="00FC182F" w:rsidRPr="00FC182F">
        <w:t xml:space="preserve">– </w:t>
      </w:r>
      <w:bookmarkEnd w:id="20"/>
      <w:r w:rsidR="00FC182F">
        <w:t>С</w:t>
      </w:r>
      <w:r w:rsidR="00EF7DE5" w:rsidRPr="00EF7DE5">
        <w:t>оздание логина и пользователя для сотрудника с правом только чтения</w:t>
      </w:r>
    </w:p>
    <w:p w14:paraId="295C83B8" w14:textId="02CEE169" w:rsidR="00477A92" w:rsidRPr="00477A92" w:rsidRDefault="00477A92" w:rsidP="00EF7DE5">
      <w:pPr>
        <w:pStyle w:val="aff0"/>
      </w:pPr>
      <w:r w:rsidRPr="00477A92">
        <w:t xml:space="preserve">-- Листинг </w:t>
      </w:r>
      <w:r w:rsidR="00111B6B">
        <w:t>6</w:t>
      </w:r>
      <w:r w:rsidRPr="00477A92">
        <w:t xml:space="preserve">: </w:t>
      </w:r>
      <w:r w:rsidR="00EF7DE5" w:rsidRPr="00EF7DE5">
        <w:t>создание логина и пользователя для сотрудника с правом только чтения</w:t>
      </w:r>
    </w:p>
    <w:p w14:paraId="5D35DFCA" w14:textId="77777777" w:rsidR="00477A92" w:rsidRPr="00EF7DE5" w:rsidRDefault="00477A92" w:rsidP="00EF7DE5">
      <w:pPr>
        <w:pStyle w:val="aff0"/>
        <w:rPr>
          <w:lang w:val="en-US"/>
        </w:rPr>
      </w:pPr>
      <w:r w:rsidRPr="00EF7DE5">
        <w:rPr>
          <w:lang w:val="en-US"/>
        </w:rPr>
        <w:t xml:space="preserve">CREATE LOGIN </w:t>
      </w:r>
      <w:proofErr w:type="spellStart"/>
      <w:r w:rsidRPr="00EF7DE5">
        <w:rPr>
          <w:lang w:val="en-US"/>
        </w:rPr>
        <w:t>User_ReadOnly</w:t>
      </w:r>
      <w:proofErr w:type="spellEnd"/>
      <w:r w:rsidRPr="00EF7DE5">
        <w:rPr>
          <w:lang w:val="en-US"/>
        </w:rPr>
        <w:t xml:space="preserve"> WITH PASSWORD = 'UserPassword123!';</w:t>
      </w:r>
    </w:p>
    <w:p w14:paraId="76D74031" w14:textId="77777777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 xml:space="preserve">CREATE USER 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 xml:space="preserve"> FOR LOGIN 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>;</w:t>
      </w:r>
    </w:p>
    <w:p w14:paraId="6919DAA6" w14:textId="3AC682A6" w:rsidR="00477A92" w:rsidRPr="00644A72" w:rsidRDefault="00477A92" w:rsidP="00EF7DE5">
      <w:pPr>
        <w:pStyle w:val="aff0"/>
        <w:rPr>
          <w:lang w:val="en-US"/>
        </w:rPr>
      </w:pPr>
      <w:r w:rsidRPr="00644A72">
        <w:rPr>
          <w:lang w:val="en-US"/>
        </w:rPr>
        <w:t xml:space="preserve">EXEC </w:t>
      </w:r>
      <w:proofErr w:type="spellStart"/>
      <w:r w:rsidRPr="00644A72">
        <w:rPr>
          <w:lang w:val="en-US"/>
        </w:rPr>
        <w:t>sp_addrolemember</w:t>
      </w:r>
      <w:proofErr w:type="spellEnd"/>
      <w:r w:rsidRPr="00644A72">
        <w:rPr>
          <w:lang w:val="en-US"/>
        </w:rPr>
        <w:t xml:space="preserve"> '</w:t>
      </w:r>
      <w:proofErr w:type="spellStart"/>
      <w:r w:rsidRPr="00644A72">
        <w:rPr>
          <w:lang w:val="en-US"/>
        </w:rPr>
        <w:t>db_datareader</w:t>
      </w:r>
      <w:proofErr w:type="spellEnd"/>
      <w:r w:rsidRPr="00644A72">
        <w:rPr>
          <w:lang w:val="en-US"/>
        </w:rPr>
        <w:t>', '</w:t>
      </w:r>
      <w:proofErr w:type="spellStart"/>
      <w:r w:rsidRPr="00644A72">
        <w:rPr>
          <w:lang w:val="en-US"/>
        </w:rPr>
        <w:t>User_ReadOnly</w:t>
      </w:r>
      <w:proofErr w:type="spellEnd"/>
      <w:r w:rsidRPr="00644A72">
        <w:rPr>
          <w:lang w:val="en-US"/>
        </w:rPr>
        <w:t>';</w:t>
      </w:r>
    </w:p>
    <w:p w14:paraId="1A9B7DDC" w14:textId="77902092" w:rsidR="00703207" w:rsidRDefault="00703207" w:rsidP="00703207">
      <w:pPr>
        <w:pStyle w:val="a3"/>
      </w:pPr>
      <w:r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2C586A" w:rsidRPr="002C586A">
        <w:t>9</w:t>
      </w:r>
      <w:r>
        <w:t>.</w:t>
      </w:r>
    </w:p>
    <w:p w14:paraId="48334CA8" w14:textId="4BF0F945" w:rsidR="00703207" w:rsidRPr="00644A72" w:rsidRDefault="00703207" w:rsidP="00286A0A">
      <w:pPr>
        <w:pStyle w:val="aff2"/>
      </w:pPr>
      <w:r>
        <w:lastRenderedPageBreak/>
        <w:t>Листинг</w:t>
      </w:r>
      <w:r w:rsidRPr="008F3C43">
        <w:t xml:space="preserve"> </w:t>
      </w:r>
      <w:r w:rsidR="002C586A" w:rsidRPr="002C586A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proofErr w:type="spellStart"/>
      <w:r w:rsidR="00644A72" w:rsidRPr="00644A72">
        <w:t>IT_Inventory</w:t>
      </w:r>
      <w:proofErr w:type="spellEnd"/>
    </w:p>
    <w:p w14:paraId="33AA7436" w14:textId="77777777" w:rsidR="00703207" w:rsidRPr="00304431" w:rsidRDefault="00703207" w:rsidP="00703207">
      <w:pPr>
        <w:pStyle w:val="aff0"/>
        <w:rPr>
          <w:lang w:val="en-US"/>
        </w:rPr>
      </w:pPr>
      <w:r w:rsidRPr="00304431">
        <w:rPr>
          <w:lang w:val="en-US"/>
        </w:rPr>
        <w:t>--</w:t>
      </w:r>
      <w:r w:rsidRPr="00703207">
        <w:t>Выполнение</w:t>
      </w:r>
      <w:r w:rsidRPr="00304431">
        <w:rPr>
          <w:lang w:val="en-US"/>
        </w:rPr>
        <w:t xml:space="preserve"> </w:t>
      </w:r>
      <w:r w:rsidRPr="00703207">
        <w:t>резервного</w:t>
      </w:r>
      <w:r w:rsidRPr="00304431">
        <w:rPr>
          <w:lang w:val="en-US"/>
        </w:rPr>
        <w:t xml:space="preserve"> </w:t>
      </w:r>
      <w:r w:rsidRPr="00703207">
        <w:t>копирования</w:t>
      </w:r>
    </w:p>
    <w:p w14:paraId="726A48E2" w14:textId="77777777" w:rsidR="00D46A52" w:rsidRPr="00304431" w:rsidRDefault="00D46A52" w:rsidP="00D46A52">
      <w:pPr>
        <w:pStyle w:val="aff0"/>
        <w:rPr>
          <w:lang w:val="en-US"/>
        </w:rPr>
      </w:pPr>
      <w:r w:rsidRPr="00304431">
        <w:rPr>
          <w:lang w:val="en-US"/>
        </w:rPr>
        <w:t>BACKUP DATABASE [</w:t>
      </w:r>
      <w:proofErr w:type="spellStart"/>
      <w:r w:rsidRPr="00304431">
        <w:rPr>
          <w:lang w:val="en-US"/>
        </w:rPr>
        <w:t>IT_Inventory</w:t>
      </w:r>
      <w:proofErr w:type="spellEnd"/>
      <w:r w:rsidRPr="00304431">
        <w:rPr>
          <w:lang w:val="en-US"/>
        </w:rPr>
        <w:t>] TO</w:t>
      </w:r>
    </w:p>
    <w:p w14:paraId="727AEBD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 xml:space="preserve">DISK = </w:t>
      </w:r>
      <w:proofErr w:type="gramStart"/>
      <w:r w:rsidRPr="00E2241A">
        <w:rPr>
          <w:lang w:val="en-US"/>
        </w:rPr>
        <w:t>N'C:\</w:t>
      </w:r>
      <w:proofErr w:type="gramEnd"/>
      <w:r w:rsidRPr="00E2241A">
        <w:rPr>
          <w:lang w:val="en-US"/>
        </w:rPr>
        <w:t>Program Files\Microsoft SQL Server\MSSQL16.MSSQLSERVER\MSSQL\Backup\</w:t>
      </w:r>
      <w:proofErr w:type="spellStart"/>
      <w:r w:rsidRPr="00E2241A">
        <w:rPr>
          <w:lang w:val="en-US"/>
        </w:rPr>
        <w:t>IT_Inventory.bak</w:t>
      </w:r>
      <w:proofErr w:type="spellEnd"/>
      <w:r w:rsidRPr="00E2241A">
        <w:rPr>
          <w:lang w:val="en-US"/>
        </w:rPr>
        <w:t>'</w:t>
      </w:r>
    </w:p>
    <w:p w14:paraId="70B6FDCF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>WITH NOFORMAT, NOINIT,</w:t>
      </w:r>
    </w:p>
    <w:p w14:paraId="3733D287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NAME = </w:t>
      </w:r>
      <w:proofErr w:type="spellStart"/>
      <w:r w:rsidRPr="005C1B47">
        <w:rPr>
          <w:lang w:val="en-US"/>
        </w:rPr>
        <w:t>N'IT_Inventory</w:t>
      </w:r>
      <w:proofErr w:type="spellEnd"/>
      <w:r w:rsidRPr="005C1B47">
        <w:rPr>
          <w:lang w:val="en-US"/>
        </w:rPr>
        <w:t>-</w:t>
      </w:r>
      <w:r w:rsidRPr="00D46A52">
        <w:t>Резервное</w:t>
      </w:r>
      <w:r w:rsidRPr="005C1B47">
        <w:rPr>
          <w:lang w:val="en-US"/>
        </w:rPr>
        <w:t xml:space="preserve"> </w:t>
      </w:r>
      <w:r w:rsidRPr="00D46A52">
        <w:t>копирование</w:t>
      </w:r>
      <w:r w:rsidRPr="005C1B47">
        <w:rPr>
          <w:lang w:val="en-US"/>
        </w:rPr>
        <w:t>',</w:t>
      </w:r>
    </w:p>
    <w:p w14:paraId="495E2368" w14:textId="4A63ED7B" w:rsidR="00D46A52" w:rsidRPr="00D46A52" w:rsidRDefault="00D46A52" w:rsidP="00D46A52">
      <w:pPr>
        <w:pStyle w:val="aff0"/>
      </w:pPr>
      <w:r w:rsidRPr="00D46A52">
        <w:t>SKIP, NOREWIND, NOUNLOAD, STATS = 10;</w:t>
      </w:r>
    </w:p>
    <w:p w14:paraId="5AF3889C" w14:textId="77777777" w:rsidR="00494BC5" w:rsidRPr="00494BC5" w:rsidRDefault="00494BC5" w:rsidP="00494BC5">
      <w:pPr>
        <w:pStyle w:val="a3"/>
      </w:pPr>
      <w:r w:rsidRPr="00494BC5">
        <w:t>Для обеспечения надёжного хранения и восстановления данных в случае сбоев или потери информации предусмотрено создание резервных копий базы данных. Одним из ключевых этапов в стратегии защиты данных является возможность восстановления базы из резервной копии.</w:t>
      </w:r>
    </w:p>
    <w:p w14:paraId="5CCDBDDE" w14:textId="655A783B" w:rsidR="00703207" w:rsidRPr="00A41D03" w:rsidRDefault="00494BC5" w:rsidP="00494BC5">
      <w:pPr>
        <w:pStyle w:val="a3"/>
      </w:pPr>
      <w:r w:rsidRPr="00494BC5">
        <w:t xml:space="preserve">Данный процесс позволяет восстановить рабочее состояние информационной системы без потери критически важных данных. Восстановление выполняется с использованием специального SQL-скрипта, </w:t>
      </w:r>
      <w:r w:rsidR="00286A0A" w:rsidRPr="00494BC5">
        <w:t>представлен</w:t>
      </w:r>
      <w:r w:rsidR="00286A0A">
        <w:t>ного</w:t>
      </w:r>
      <w:r w:rsidRPr="00494BC5">
        <w:t xml:space="preserve"> в листинге </w:t>
      </w:r>
      <w:r w:rsidR="002C586A" w:rsidRPr="002C586A">
        <w:t>1</w:t>
      </w:r>
      <w:r w:rsidR="002C586A" w:rsidRPr="001D3C5E">
        <w:t>0</w:t>
      </w:r>
      <w:r w:rsidRPr="00494BC5">
        <w:t>.</w:t>
      </w:r>
    </w:p>
    <w:p w14:paraId="29753A38" w14:textId="20AE7E8F" w:rsidR="00703207" w:rsidRPr="00A41D03" w:rsidRDefault="00703207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10</w:t>
      </w:r>
      <w:r>
        <w:t xml:space="preserve"> – </w:t>
      </w:r>
      <w:r w:rsidRPr="00B6655B">
        <w:t xml:space="preserve">Код </w:t>
      </w:r>
      <w:r>
        <w:t>для восстановления из резервной копии БД</w:t>
      </w:r>
    </w:p>
    <w:p w14:paraId="73C03488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>--</w:t>
      </w:r>
      <w:r w:rsidRPr="00703207">
        <w:t>Восстановление</w:t>
      </w:r>
      <w:r w:rsidRPr="002A2127">
        <w:rPr>
          <w:lang w:val="en-US"/>
        </w:rPr>
        <w:t xml:space="preserve"> </w:t>
      </w:r>
      <w:r w:rsidRPr="00703207">
        <w:t>из</w:t>
      </w:r>
      <w:r w:rsidRPr="002A2127">
        <w:rPr>
          <w:lang w:val="en-US"/>
        </w:rPr>
        <w:t xml:space="preserve"> </w:t>
      </w:r>
      <w:r w:rsidRPr="00703207">
        <w:t>резервной</w:t>
      </w:r>
      <w:r w:rsidRPr="002A2127">
        <w:rPr>
          <w:lang w:val="en-US"/>
        </w:rPr>
        <w:t xml:space="preserve"> </w:t>
      </w:r>
      <w:r w:rsidRPr="00703207">
        <w:t>копии</w:t>
      </w:r>
      <w:r w:rsidRPr="002A2127">
        <w:rPr>
          <w:lang w:val="en-US"/>
        </w:rPr>
        <w:t xml:space="preserve"> </w:t>
      </w:r>
    </w:p>
    <w:bookmarkEnd w:id="1"/>
    <w:p w14:paraId="4571880E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RESTORE DATABASE </w:t>
      </w:r>
      <w:proofErr w:type="spellStart"/>
      <w:r w:rsidRPr="005C1B47">
        <w:rPr>
          <w:lang w:val="en-US"/>
        </w:rPr>
        <w:t>IT_Inventory</w:t>
      </w:r>
      <w:proofErr w:type="spellEnd"/>
      <w:r w:rsidRPr="005C1B47">
        <w:rPr>
          <w:lang w:val="en-US"/>
        </w:rPr>
        <w:t xml:space="preserve"> FROM   </w:t>
      </w:r>
    </w:p>
    <w:p w14:paraId="2F7D4F2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 xml:space="preserve">DISK = </w:t>
      </w:r>
      <w:proofErr w:type="gramStart"/>
      <w:r w:rsidRPr="00E2241A">
        <w:rPr>
          <w:lang w:val="en-US"/>
        </w:rPr>
        <w:t>N'C:\</w:t>
      </w:r>
      <w:proofErr w:type="gramEnd"/>
      <w:r w:rsidRPr="00E2241A">
        <w:rPr>
          <w:lang w:val="en-US"/>
        </w:rPr>
        <w:t>Program Files\Microsoft SQL Server\MSSQL16.MSSQLSERVER\MSSQL\Backup\</w:t>
      </w:r>
      <w:proofErr w:type="spellStart"/>
      <w:r w:rsidRPr="00E2241A">
        <w:rPr>
          <w:lang w:val="en-US"/>
        </w:rPr>
        <w:t>IT_Inventory.bak</w:t>
      </w:r>
      <w:proofErr w:type="spellEnd"/>
      <w:r w:rsidRPr="00E2241A">
        <w:rPr>
          <w:lang w:val="en-US"/>
        </w:rPr>
        <w:t>'</w:t>
      </w:r>
    </w:p>
    <w:p w14:paraId="4D0E31E7" w14:textId="77777777" w:rsidR="00D3537C" w:rsidRDefault="00D46A52" w:rsidP="00D46A52">
      <w:pPr>
        <w:pStyle w:val="aff0"/>
      </w:pPr>
      <w:r w:rsidRPr="00D46A52">
        <w:t>WITH FILE = 2, NOUNLOAD, STATS = 5;</w:t>
      </w:r>
    </w:p>
    <w:p w14:paraId="3234AD14" w14:textId="11D5BD4A" w:rsidR="00F116CE" w:rsidRDefault="00F116CE" w:rsidP="00F116CE">
      <w:pPr>
        <w:pStyle w:val="1"/>
      </w:pPr>
      <w:bookmarkStart w:id="21" w:name="_Toc201306977"/>
      <w:r>
        <w:lastRenderedPageBreak/>
        <w:t>Выполнение работ по ПМ.01</w:t>
      </w:r>
      <w:bookmarkEnd w:id="21"/>
    </w:p>
    <w:p w14:paraId="29E0B0FB" w14:textId="237615BD" w:rsidR="007B1296" w:rsidRDefault="00947FFA" w:rsidP="00947FFA">
      <w:pPr>
        <w:pStyle w:val="2"/>
      </w:pPr>
      <w:bookmarkStart w:id="22" w:name="_Toc201306978"/>
      <w:r>
        <w:t>Проектирование ПО</w:t>
      </w:r>
      <w:bookmarkEnd w:id="22"/>
    </w:p>
    <w:p w14:paraId="4B1FE9C4" w14:textId="7510F0AB" w:rsidR="00D00294" w:rsidRPr="00E017FB" w:rsidRDefault="00E017FB" w:rsidP="00E017FB">
      <w:pPr>
        <w:pStyle w:val="a3"/>
      </w:pPr>
      <w:r w:rsidRPr="00107049">
        <w:t>Предприятие</w:t>
      </w:r>
      <w:r w:rsidR="00947FFA">
        <w:t xml:space="preserve">м </w:t>
      </w:r>
      <w:r w:rsidRPr="00E017FB">
        <w:t>поставлена задача разработки специализированного программного обеспечения, обеспечивающего</w:t>
      </w:r>
      <w:r w:rsidR="006C5861">
        <w:t xml:space="preserve"> следующую функциональность</w:t>
      </w:r>
      <w:r w:rsidRPr="00E017FB">
        <w:t>:</w:t>
      </w:r>
    </w:p>
    <w:p w14:paraId="21F0A685" w14:textId="3551C153" w:rsidR="00D00294" w:rsidRPr="003340C0" w:rsidRDefault="00DF0AFC" w:rsidP="003340C0">
      <w:pPr>
        <w:pStyle w:val="a1"/>
      </w:pPr>
      <w:r w:rsidRPr="003340C0">
        <w:t>ф</w:t>
      </w:r>
      <w:r w:rsidR="00E017FB" w:rsidRPr="003340C0">
        <w:t>орматирование диска</w:t>
      </w:r>
      <w:r w:rsidR="00D00294" w:rsidRPr="003340C0">
        <w:t>;</w:t>
      </w:r>
    </w:p>
    <w:p w14:paraId="7CCA3E1B" w14:textId="6B30D817" w:rsidR="00D00294" w:rsidRPr="003340C0" w:rsidRDefault="00DF0AFC" w:rsidP="003340C0">
      <w:pPr>
        <w:pStyle w:val="a1"/>
      </w:pPr>
      <w:r w:rsidRPr="003340C0">
        <w:t>а</w:t>
      </w:r>
      <w:r w:rsidR="00E017FB" w:rsidRPr="003340C0">
        <w:t>нализ диска</w:t>
      </w:r>
      <w:r w:rsidR="00D00294" w:rsidRPr="003340C0">
        <w:t>;</w:t>
      </w:r>
    </w:p>
    <w:p w14:paraId="05BF6198" w14:textId="4071F1F0" w:rsidR="00D00294" w:rsidRPr="003340C0" w:rsidRDefault="00DF0AFC" w:rsidP="003340C0">
      <w:pPr>
        <w:pStyle w:val="a1"/>
      </w:pPr>
      <w:proofErr w:type="spellStart"/>
      <w:r w:rsidRPr="003340C0">
        <w:t>л</w:t>
      </w:r>
      <w:r w:rsidR="00E017FB" w:rsidRPr="003340C0">
        <w:t>огирование</w:t>
      </w:r>
      <w:proofErr w:type="spellEnd"/>
      <w:r w:rsidR="00E017FB" w:rsidRPr="003340C0">
        <w:t xml:space="preserve"> действий</w:t>
      </w:r>
      <w:r w:rsidR="00D00294" w:rsidRPr="003340C0">
        <w:t>;</w:t>
      </w:r>
    </w:p>
    <w:p w14:paraId="69B06632" w14:textId="40EE32D4" w:rsidR="00D00294" w:rsidRPr="003340C0" w:rsidRDefault="00DF0AFC" w:rsidP="003340C0">
      <w:pPr>
        <w:pStyle w:val="a1"/>
      </w:pPr>
      <w:r w:rsidRPr="003340C0">
        <w:t>м</w:t>
      </w:r>
      <w:r w:rsidR="00E017FB" w:rsidRPr="003340C0">
        <w:t>ониторинг диска</w:t>
      </w:r>
      <w:r w:rsidR="00D00294" w:rsidRPr="003340C0">
        <w:t>.</w:t>
      </w:r>
    </w:p>
    <w:p w14:paraId="09CF94FF" w14:textId="77777777" w:rsidR="00287DE4" w:rsidRDefault="00287DE4" w:rsidP="00D00294">
      <w:pPr>
        <w:pStyle w:val="a3"/>
      </w:pPr>
      <w:r w:rsidRPr="00287DE4">
        <w:t>Разрабатываемое программное обеспечение предназначено для использования специалистами IT-отдела казначейства в целях обслуживания и контроля технического состояния рабочих станций, выявления сбоев, очистки накопителей и фиксации служебных операций. Система ориентирована на внутреннее использование в рамках эксплуатации компьютерной инфраструктуры учреждения.</w:t>
      </w:r>
    </w:p>
    <w:p w14:paraId="0F3B5A3B" w14:textId="49241F3F" w:rsidR="00B66C3F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9F4E23">
        <w:t>4</w:t>
      </w:r>
      <w:r>
        <w:t>.</w:t>
      </w:r>
    </w:p>
    <w:p w14:paraId="0DC31EB7" w14:textId="68AE00FF" w:rsidR="007B1296" w:rsidRPr="00D3537C" w:rsidRDefault="009F4E23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16F33DDD" wp14:editId="4D9D5294">
            <wp:extent cx="3629643" cy="197980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43" cy="1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1D09E210" w:rsidR="001C17C2" w:rsidRDefault="009F4E23" w:rsidP="002A2127">
      <w:pPr>
        <w:pStyle w:val="afe"/>
      </w:pPr>
      <w:r>
        <w:t>Рисунок 4</w:t>
      </w:r>
      <w:r w:rsidR="000C03D0">
        <w:t xml:space="preserve"> </w:t>
      </w:r>
      <w:r w:rsidR="000C03D0" w:rsidRPr="000C03D0">
        <w:t>– Диаграмма прецедентов</w:t>
      </w:r>
    </w:p>
    <w:p w14:paraId="2DE1F535" w14:textId="77777777" w:rsidR="007B1296" w:rsidRDefault="007B1296" w:rsidP="007B1296">
      <w:pPr>
        <w:pStyle w:val="2"/>
      </w:pPr>
      <w:bookmarkStart w:id="23" w:name="_Toc201306979"/>
      <w:r>
        <w:lastRenderedPageBreak/>
        <w:t>Разработка программных модулей</w:t>
      </w:r>
      <w:bookmarkEnd w:id="23"/>
    </w:p>
    <w:p w14:paraId="19051847" w14:textId="0DACD555" w:rsidR="001A1949" w:rsidRPr="002C7AAD" w:rsidRDefault="00287DE4" w:rsidP="00287DE4">
      <w:pPr>
        <w:pStyle w:val="a3"/>
      </w:pPr>
      <w:r w:rsidRPr="00287DE4">
        <w:t>В качестве языка разработки использовался C#</w:t>
      </w:r>
      <w:r w:rsidR="00760767">
        <w:t xml:space="preserve"> </w:t>
      </w:r>
      <w:r w:rsidR="0063661A" w:rsidRPr="0063661A">
        <w:t>[</w:t>
      </w:r>
      <w:r w:rsidR="0063661A">
        <w:fldChar w:fldCharType="begin"/>
      </w:r>
      <w:r w:rsidR="0063661A">
        <w:instrText xml:space="preserve"> REF _Ref201172655 \r \h </w:instrText>
      </w:r>
      <w:r w:rsidR="0063661A">
        <w:fldChar w:fldCharType="separate"/>
      </w:r>
      <w:r w:rsidR="0063661A">
        <w:t>1</w:t>
      </w:r>
      <w:r w:rsidR="0063661A">
        <w:fldChar w:fldCharType="end"/>
      </w:r>
      <w:r w:rsidR="0063661A" w:rsidRPr="0063661A">
        <w:t>]</w:t>
      </w:r>
      <w:r w:rsidRPr="00287DE4">
        <w:t xml:space="preserve"> с использованием технологии WPF для создания пользовательского интерфейса. Для реализации функционала форматирования и выбора диска</w:t>
      </w:r>
      <w:r w:rsidR="0075700F" w:rsidRPr="0075700F">
        <w:t>,</w:t>
      </w:r>
      <w:r w:rsidRPr="00287DE4">
        <w:t xml:space="preserve"> разработан класс </w:t>
      </w:r>
      <w:proofErr w:type="spellStart"/>
      <w:r w:rsidRPr="00287DE4">
        <w:t>FormatHelper</w:t>
      </w:r>
      <w:proofErr w:type="spellEnd"/>
      <w:r w:rsidRPr="00287DE4">
        <w:t xml:space="preserve">. Код этого класса приведён в листинге </w:t>
      </w:r>
      <w:r w:rsidR="00955AD4">
        <w:t>11</w:t>
      </w:r>
      <w:r w:rsidRPr="00287DE4">
        <w:t>.</w:t>
      </w:r>
    </w:p>
    <w:p w14:paraId="2B31A219" w14:textId="52CDEBC7" w:rsidR="001A1949" w:rsidRPr="00D57E83" w:rsidRDefault="001A1949" w:rsidP="00286A0A">
      <w:pPr>
        <w:pStyle w:val="aff2"/>
      </w:pPr>
      <w:r>
        <w:t>Листинг</w:t>
      </w:r>
      <w:r w:rsidRPr="00D57E83">
        <w:t xml:space="preserve"> </w:t>
      </w:r>
      <w:r w:rsidR="00955AD4" w:rsidRPr="00D57E83">
        <w:t>11</w:t>
      </w:r>
      <w:r w:rsidRPr="00D57E83">
        <w:t xml:space="preserve"> – </w:t>
      </w:r>
      <w:r w:rsidR="005B18AC">
        <w:t>Код</w:t>
      </w:r>
      <w:r w:rsidR="000F49A0" w:rsidRPr="00D57E83">
        <w:t xml:space="preserve"> </w:t>
      </w:r>
      <w:r w:rsidR="000F49A0">
        <w:t>класса</w:t>
      </w:r>
      <w:r w:rsidR="000F49A0" w:rsidRPr="00D57E83">
        <w:t xml:space="preserve"> </w:t>
      </w:r>
      <w:proofErr w:type="spellStart"/>
      <w:r w:rsidR="000F49A0" w:rsidRPr="00947FFA">
        <w:rPr>
          <w:lang w:val="en-US"/>
        </w:rPr>
        <w:t>FormatHelper</w:t>
      </w:r>
      <w:proofErr w:type="spellEnd"/>
    </w:p>
    <w:p w14:paraId="6B7B52B2" w14:textId="77777777" w:rsidR="005B18AC" w:rsidRPr="00D57E83" w:rsidRDefault="005B18AC" w:rsidP="00111B6B">
      <w:pPr>
        <w:pStyle w:val="aff0"/>
      </w:pPr>
      <w:r w:rsidRPr="00955AD4">
        <w:rPr>
          <w:lang w:val="en-US"/>
        </w:rPr>
        <w:t>public</w:t>
      </w:r>
      <w:r w:rsidRPr="00D57E83">
        <w:t xml:space="preserve"> </w:t>
      </w:r>
      <w:r w:rsidRPr="00955AD4">
        <w:rPr>
          <w:lang w:val="en-US"/>
        </w:rPr>
        <w:t>static</w:t>
      </w:r>
      <w:r w:rsidRPr="00D57E83">
        <w:t xml:space="preserve"> </w:t>
      </w:r>
      <w:r w:rsidRPr="00955AD4">
        <w:rPr>
          <w:lang w:val="en-US"/>
        </w:rPr>
        <w:t>class</w:t>
      </w:r>
      <w:r w:rsidRPr="00D57E83">
        <w:t xml:space="preserve"> </w:t>
      </w:r>
      <w:proofErr w:type="spellStart"/>
      <w:r w:rsidRPr="00955AD4">
        <w:rPr>
          <w:lang w:val="en-US"/>
        </w:rPr>
        <w:t>FormatHelper</w:t>
      </w:r>
      <w:proofErr w:type="spellEnd"/>
    </w:p>
    <w:p w14:paraId="752055BF" w14:textId="77777777" w:rsidR="005B18AC" w:rsidRPr="00304431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>{</w:t>
      </w:r>
    </w:p>
    <w:p w14:paraId="74866D8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</w:t>
      </w:r>
      <w:r w:rsidRPr="004B15F8">
        <w:rPr>
          <w:lang w:val="en-US"/>
        </w:rPr>
        <w:t xml:space="preserve">public static void </w:t>
      </w:r>
      <w:proofErr w:type="spellStart"/>
      <w:proofErr w:type="gramStart"/>
      <w:r w:rsidRPr="004B15F8">
        <w:rPr>
          <w:lang w:val="en-US"/>
        </w:rPr>
        <w:t>FormatDrive</w:t>
      </w:r>
      <w:proofErr w:type="spellEnd"/>
      <w:r w:rsidRPr="004B15F8">
        <w:rPr>
          <w:lang w:val="en-US"/>
        </w:rPr>
        <w:t>(</w:t>
      </w:r>
      <w:proofErr w:type="gramEnd"/>
      <w:r w:rsidRPr="004B15F8">
        <w:rPr>
          <w:lang w:val="en-US"/>
        </w:rPr>
        <w:t xml:space="preserve">string </w:t>
      </w:r>
      <w:proofErr w:type="spellStart"/>
      <w:r w:rsidRPr="004B15F8">
        <w:rPr>
          <w:lang w:val="en-US"/>
        </w:rPr>
        <w:t>driveLetter</w:t>
      </w:r>
      <w:proofErr w:type="spellEnd"/>
      <w:r w:rsidRPr="004B15F8">
        <w:rPr>
          <w:lang w:val="en-US"/>
        </w:rPr>
        <w:t xml:space="preserve">, string </w:t>
      </w:r>
      <w:proofErr w:type="spellStart"/>
      <w:r w:rsidRPr="004B15F8">
        <w:rPr>
          <w:lang w:val="en-US"/>
        </w:rPr>
        <w:t>fileSystem</w:t>
      </w:r>
      <w:proofErr w:type="spellEnd"/>
      <w:r w:rsidRPr="004B15F8">
        <w:rPr>
          <w:lang w:val="en-US"/>
        </w:rPr>
        <w:t xml:space="preserve"> = "NTFS", bool </w:t>
      </w:r>
      <w:proofErr w:type="spellStart"/>
      <w:r w:rsidRPr="004B15F8">
        <w:rPr>
          <w:lang w:val="en-US"/>
        </w:rPr>
        <w:t>quickFormat</w:t>
      </w:r>
      <w:proofErr w:type="spellEnd"/>
      <w:r w:rsidRPr="004B15F8">
        <w:rPr>
          <w:lang w:val="en-US"/>
        </w:rPr>
        <w:t xml:space="preserve"> = true)</w:t>
      </w:r>
    </w:p>
    <w:p w14:paraId="6425D373" w14:textId="3C087268" w:rsidR="005B18AC" w:rsidRPr="00304431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</w:t>
      </w:r>
      <w:proofErr w:type="gramStart"/>
      <w:r w:rsidRPr="00304431">
        <w:rPr>
          <w:lang w:val="en-US"/>
        </w:rPr>
        <w:t>{</w:t>
      </w:r>
      <w:r w:rsidR="00286A0A" w:rsidRPr="00286A0A">
        <w:rPr>
          <w:lang w:val="en-US"/>
        </w:rPr>
        <w:t xml:space="preserve">  </w:t>
      </w:r>
      <w:proofErr w:type="gramEnd"/>
      <w:r w:rsidR="00286A0A" w:rsidRPr="00286A0A">
        <w:rPr>
          <w:lang w:val="en-US"/>
        </w:rPr>
        <w:t xml:space="preserve"> </w:t>
      </w:r>
      <w:r w:rsidR="00286A0A" w:rsidRPr="00304431">
        <w:rPr>
          <w:lang w:val="en-US"/>
        </w:rPr>
        <w:t xml:space="preserve">// </w:t>
      </w:r>
      <w:r w:rsidR="00286A0A" w:rsidRPr="00111B6B">
        <w:t>Формируем</w:t>
      </w:r>
      <w:r w:rsidR="00286A0A" w:rsidRPr="00304431">
        <w:rPr>
          <w:lang w:val="en-US"/>
        </w:rPr>
        <w:t xml:space="preserve"> </w:t>
      </w:r>
      <w:r w:rsidR="00286A0A" w:rsidRPr="00111B6B">
        <w:t>команду</w:t>
      </w:r>
      <w:r w:rsidR="00286A0A" w:rsidRPr="00304431">
        <w:rPr>
          <w:lang w:val="en-US"/>
        </w:rPr>
        <w:t xml:space="preserve"> </w:t>
      </w:r>
      <w:r w:rsidR="00286A0A" w:rsidRPr="00111B6B">
        <w:t>форматирования</w:t>
      </w:r>
    </w:p>
    <w:p w14:paraId="6A4A6CCE" w14:textId="77777777" w:rsidR="005B18AC" w:rsidRPr="004B15F8" w:rsidRDefault="005B18AC" w:rsidP="00111B6B">
      <w:pPr>
        <w:pStyle w:val="aff0"/>
        <w:rPr>
          <w:lang w:val="en-US"/>
        </w:rPr>
      </w:pPr>
      <w:r w:rsidRPr="00304431">
        <w:rPr>
          <w:lang w:val="en-US"/>
        </w:rPr>
        <w:t xml:space="preserve">        </w:t>
      </w:r>
      <w:r w:rsidRPr="004B15F8">
        <w:rPr>
          <w:lang w:val="en-US"/>
        </w:rPr>
        <w:t xml:space="preserve">string </w:t>
      </w:r>
      <w:proofErr w:type="spellStart"/>
      <w:r w:rsidRPr="004B15F8">
        <w:rPr>
          <w:lang w:val="en-US"/>
        </w:rPr>
        <w:t>formatCommand</w:t>
      </w:r>
      <w:proofErr w:type="spellEnd"/>
      <w:r w:rsidRPr="004B15F8">
        <w:rPr>
          <w:lang w:val="en-US"/>
        </w:rPr>
        <w:t xml:space="preserve"> = $"/C format {</w:t>
      </w:r>
      <w:proofErr w:type="spellStart"/>
      <w:r w:rsidRPr="004B15F8">
        <w:rPr>
          <w:lang w:val="en-US"/>
        </w:rPr>
        <w:t>driveLetter</w:t>
      </w:r>
      <w:proofErr w:type="spellEnd"/>
      <w:r w:rsidRPr="004B15F8">
        <w:rPr>
          <w:lang w:val="en-US"/>
        </w:rPr>
        <w:t>} /</w:t>
      </w:r>
      <w:proofErr w:type="gramStart"/>
      <w:r w:rsidRPr="004B15F8">
        <w:rPr>
          <w:lang w:val="en-US"/>
        </w:rPr>
        <w:t>FS:{</w:t>
      </w:r>
      <w:proofErr w:type="spellStart"/>
      <w:proofErr w:type="gramEnd"/>
      <w:r w:rsidRPr="004B15F8">
        <w:rPr>
          <w:lang w:val="en-US"/>
        </w:rPr>
        <w:t>fileSystem</w:t>
      </w:r>
      <w:proofErr w:type="spellEnd"/>
      <w:r w:rsidRPr="004B15F8">
        <w:rPr>
          <w:lang w:val="en-US"/>
        </w:rPr>
        <w:t>} {(</w:t>
      </w:r>
      <w:proofErr w:type="spellStart"/>
      <w:r w:rsidRPr="004B15F8">
        <w:rPr>
          <w:lang w:val="en-US"/>
        </w:rPr>
        <w:t>quickFormat</w:t>
      </w:r>
      <w:proofErr w:type="spellEnd"/>
      <w:r w:rsidRPr="004B15F8">
        <w:rPr>
          <w:lang w:val="en-US"/>
        </w:rPr>
        <w:t xml:space="preserve"> ? "/Q</w:t>
      </w:r>
      <w:proofErr w:type="gramStart"/>
      <w:r w:rsidRPr="004B15F8">
        <w:rPr>
          <w:lang w:val="en-US"/>
        </w:rPr>
        <w:t>" :</w:t>
      </w:r>
      <w:proofErr w:type="gramEnd"/>
      <w:r w:rsidRPr="004B15F8">
        <w:rPr>
          <w:lang w:val="en-US"/>
        </w:rPr>
        <w:t xml:space="preserve"> "")} /Y";</w:t>
      </w:r>
    </w:p>
    <w:p w14:paraId="7668AA21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</w:t>
      </w:r>
      <w:proofErr w:type="spellStart"/>
      <w:r w:rsidRPr="004B15F8">
        <w:rPr>
          <w:lang w:val="en-US"/>
        </w:rPr>
        <w:t>ProcessStartInfo</w:t>
      </w:r>
      <w:proofErr w:type="spellEnd"/>
      <w:r w:rsidRPr="004B15F8">
        <w:rPr>
          <w:lang w:val="en-US"/>
        </w:rPr>
        <w:t xml:space="preserve"> psi = new </w:t>
      </w:r>
      <w:proofErr w:type="spellStart"/>
      <w:proofErr w:type="gramStart"/>
      <w:r w:rsidRPr="004B15F8">
        <w:rPr>
          <w:lang w:val="en-US"/>
        </w:rPr>
        <w:t>ProcessStartInfo</w:t>
      </w:r>
      <w:proofErr w:type="spellEnd"/>
      <w:r w:rsidRPr="004B15F8">
        <w:rPr>
          <w:lang w:val="en-US"/>
        </w:rPr>
        <w:t>(</w:t>
      </w:r>
      <w:proofErr w:type="gramEnd"/>
      <w:r w:rsidRPr="004B15F8">
        <w:rPr>
          <w:lang w:val="en-US"/>
        </w:rPr>
        <w:t xml:space="preserve">"cmd.exe", </w:t>
      </w:r>
      <w:proofErr w:type="spellStart"/>
      <w:r w:rsidRPr="004B15F8">
        <w:rPr>
          <w:lang w:val="en-US"/>
        </w:rPr>
        <w:t>formatCommand</w:t>
      </w:r>
      <w:proofErr w:type="spellEnd"/>
      <w:r w:rsidRPr="004B15F8">
        <w:rPr>
          <w:lang w:val="en-US"/>
        </w:rPr>
        <w:t>)</w:t>
      </w:r>
    </w:p>
    <w:p w14:paraId="2853BA09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{</w:t>
      </w:r>
    </w:p>
    <w:p w14:paraId="2F14C376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Verb = "</w:t>
      </w:r>
      <w:proofErr w:type="spellStart"/>
      <w:r w:rsidRPr="004B15F8">
        <w:rPr>
          <w:lang w:val="en-US"/>
        </w:rPr>
        <w:t>runas</w:t>
      </w:r>
      <w:proofErr w:type="spellEnd"/>
      <w:r w:rsidRPr="004B15F8">
        <w:rPr>
          <w:lang w:val="en-US"/>
        </w:rPr>
        <w:t xml:space="preserve">", // </w:t>
      </w:r>
      <w:r w:rsidRPr="00111B6B">
        <w:t>Запуск</w:t>
      </w:r>
      <w:r w:rsidRPr="004B15F8">
        <w:rPr>
          <w:lang w:val="en-US"/>
        </w:rPr>
        <w:t xml:space="preserve"> </w:t>
      </w:r>
      <w:r w:rsidRPr="00111B6B">
        <w:t>от</w:t>
      </w:r>
      <w:r w:rsidRPr="004B15F8">
        <w:rPr>
          <w:lang w:val="en-US"/>
        </w:rPr>
        <w:t xml:space="preserve"> </w:t>
      </w:r>
      <w:r w:rsidRPr="00111B6B">
        <w:t>имени</w:t>
      </w:r>
      <w:r w:rsidRPr="004B15F8">
        <w:rPr>
          <w:lang w:val="en-US"/>
        </w:rPr>
        <w:t xml:space="preserve"> </w:t>
      </w:r>
      <w:r w:rsidRPr="00111B6B">
        <w:t>администратора</w:t>
      </w:r>
    </w:p>
    <w:p w14:paraId="4A9B57B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</w:t>
      </w:r>
      <w:proofErr w:type="spellStart"/>
      <w:r w:rsidRPr="004B15F8">
        <w:rPr>
          <w:lang w:val="en-US"/>
        </w:rPr>
        <w:t>UseShellExecute</w:t>
      </w:r>
      <w:proofErr w:type="spellEnd"/>
      <w:r w:rsidRPr="004B15F8">
        <w:rPr>
          <w:lang w:val="en-US"/>
        </w:rPr>
        <w:t xml:space="preserve"> = true,</w:t>
      </w:r>
    </w:p>
    <w:p w14:paraId="447FE243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    </w:t>
      </w:r>
      <w:proofErr w:type="spellStart"/>
      <w:r w:rsidRPr="004B15F8">
        <w:rPr>
          <w:lang w:val="en-US"/>
        </w:rPr>
        <w:t>CreateNoWindow</w:t>
      </w:r>
      <w:proofErr w:type="spellEnd"/>
      <w:r w:rsidRPr="004B15F8">
        <w:rPr>
          <w:lang w:val="en-US"/>
        </w:rPr>
        <w:t xml:space="preserve"> = false</w:t>
      </w:r>
    </w:p>
    <w:p w14:paraId="791810AF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};</w:t>
      </w:r>
    </w:p>
    <w:p w14:paraId="10954010" w14:textId="77777777" w:rsidR="005B18AC" w:rsidRPr="004B15F8" w:rsidRDefault="005B18AC" w:rsidP="00111B6B">
      <w:pPr>
        <w:pStyle w:val="aff0"/>
        <w:rPr>
          <w:lang w:val="en-US"/>
        </w:rPr>
      </w:pPr>
      <w:r w:rsidRPr="004B15F8">
        <w:rPr>
          <w:lang w:val="en-US"/>
        </w:rPr>
        <w:t xml:space="preserve">        </w:t>
      </w:r>
      <w:proofErr w:type="spellStart"/>
      <w:r w:rsidRPr="004B15F8">
        <w:rPr>
          <w:lang w:val="en-US"/>
        </w:rPr>
        <w:t>Process.Start</w:t>
      </w:r>
      <w:proofErr w:type="spellEnd"/>
      <w:r w:rsidRPr="004B15F8">
        <w:rPr>
          <w:lang w:val="en-US"/>
        </w:rPr>
        <w:t>(psi);</w:t>
      </w:r>
    </w:p>
    <w:p w14:paraId="48C76474" w14:textId="77777777" w:rsidR="005B18AC" w:rsidRPr="00E834BE" w:rsidRDefault="005B18AC" w:rsidP="00111B6B">
      <w:pPr>
        <w:pStyle w:val="aff0"/>
      </w:pPr>
      <w:r w:rsidRPr="004B15F8">
        <w:rPr>
          <w:lang w:val="en-US"/>
        </w:rPr>
        <w:t xml:space="preserve">    </w:t>
      </w:r>
      <w:r w:rsidRPr="00E834BE">
        <w:t>}</w:t>
      </w:r>
    </w:p>
    <w:p w14:paraId="1E024577" w14:textId="24658A49" w:rsidR="001A1949" w:rsidRPr="00111B6B" w:rsidRDefault="005B18AC" w:rsidP="00111B6B">
      <w:pPr>
        <w:pStyle w:val="aff0"/>
      </w:pPr>
      <w:r w:rsidRPr="00111B6B">
        <w:t>}</w:t>
      </w:r>
    </w:p>
    <w:p w14:paraId="7D2EF0AE" w14:textId="70DE0736" w:rsidR="00A95FFF" w:rsidRPr="00130C66" w:rsidRDefault="00A95FFF" w:rsidP="00A95FFF">
      <w:pPr>
        <w:pStyle w:val="a3"/>
      </w:pPr>
      <w:r>
        <w:t xml:space="preserve">Используя средства </w:t>
      </w:r>
      <w:r>
        <w:rPr>
          <w:lang w:val="en-US"/>
        </w:rPr>
        <w:t>WPF</w:t>
      </w:r>
      <w:r w:rsidR="0063661A" w:rsidRPr="0063661A">
        <w:t xml:space="preserve"> [</w:t>
      </w:r>
      <w:r w:rsidR="00A2569E">
        <w:fldChar w:fldCharType="begin"/>
      </w:r>
      <w:r w:rsidR="00A2569E">
        <w:instrText xml:space="preserve"> REF _Ref201173056 \r \h </w:instrText>
      </w:r>
      <w:r w:rsidR="00A2569E">
        <w:fldChar w:fldCharType="separate"/>
      </w:r>
      <w:r w:rsidR="00A2569E">
        <w:t>5</w:t>
      </w:r>
      <w:r w:rsidR="00A2569E">
        <w:fldChar w:fldCharType="end"/>
      </w:r>
      <w:r w:rsidR="0063661A" w:rsidRPr="0063661A">
        <w:t>]</w:t>
      </w:r>
      <w:r>
        <w:t>, требуется спроектировать интерфейс</w:t>
      </w:r>
      <w:r w:rsidR="00881172">
        <w:t xml:space="preserve"> для выбора действий пользователя</w:t>
      </w:r>
      <w:r>
        <w:t xml:space="preserve"> в соответствии с рисунком </w:t>
      </w:r>
      <w:r w:rsidR="00612C57">
        <w:t>5</w:t>
      </w:r>
      <w:r>
        <w:t>.</w:t>
      </w:r>
    </w:p>
    <w:p w14:paraId="4A6A0B53" w14:textId="5A316E22" w:rsidR="00A95FFF" w:rsidRPr="00A95FFF" w:rsidRDefault="00881172" w:rsidP="00286A0A">
      <w:pPr>
        <w:pStyle w:val="afd"/>
      </w:pPr>
      <w:r>
        <w:rPr>
          <w:lang w:eastAsia="ru-RU"/>
        </w:rPr>
        <w:drawing>
          <wp:inline distT="0" distB="0" distL="0" distR="0" wp14:anchorId="6B76EE2B" wp14:editId="7F4E7FA0">
            <wp:extent cx="2771775" cy="1609169"/>
            <wp:effectExtent l="19050" t="19050" r="9525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9" cy="16376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BD4F" w14:textId="52DBA865" w:rsidR="008A0F60" w:rsidRPr="00881172" w:rsidRDefault="00972E68" w:rsidP="00286A0A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5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881172" w:rsidRPr="00881172">
        <w:t>FormattingDisk</w:t>
      </w:r>
      <w:proofErr w:type="spellEnd"/>
      <w:r w:rsidRPr="00972E68">
        <w:t xml:space="preserve">. </w:t>
      </w:r>
      <w:r>
        <w:t>Вид</w:t>
      </w:r>
      <w:r w:rsidR="00881172" w:rsidRPr="00881172">
        <w:t xml:space="preserve"> </w:t>
      </w:r>
      <w:r w:rsidR="00881172">
        <w:t>основного</w:t>
      </w:r>
      <w:r>
        <w:t xml:space="preserve"> окна</w:t>
      </w:r>
    </w:p>
    <w:p w14:paraId="2F1D58BB" w14:textId="5F451967" w:rsidR="007B1296" w:rsidRPr="007B1296" w:rsidRDefault="007B1296" w:rsidP="008411CE">
      <w:pPr>
        <w:pStyle w:val="2"/>
      </w:pPr>
      <w:bookmarkStart w:id="24" w:name="_Toc201306980"/>
      <w:r>
        <w:lastRenderedPageBreak/>
        <w:t>Разработка мобильного приложения</w:t>
      </w:r>
      <w:bookmarkEnd w:id="24"/>
    </w:p>
    <w:p w14:paraId="75F2CD8F" w14:textId="0FE73EA3" w:rsidR="00B82B8A" w:rsidRPr="000F49A0" w:rsidRDefault="000F49A0" w:rsidP="00B82B8A">
      <w:pPr>
        <w:pStyle w:val="a3"/>
        <w:rPr>
          <w:lang w:val="en-US"/>
        </w:rPr>
      </w:pPr>
      <w:r>
        <w:t>Предприятием поставлена задача разработать приложение для удобного создания хранения и быстрого доступа к личным заметкам пользователя</w:t>
      </w:r>
      <w:r w:rsidR="00B82B8A" w:rsidRPr="00B82B8A">
        <w:t xml:space="preserve">. </w:t>
      </w:r>
      <w:r>
        <w:t>Приложение</w:t>
      </w:r>
      <w:r w:rsidR="008E60D2">
        <w:t xml:space="preserve"> должно</w:t>
      </w:r>
      <w:r>
        <w:t xml:space="preserve"> предоставля</w:t>
      </w:r>
      <w:r w:rsidR="008E60D2">
        <w:t>ть</w:t>
      </w:r>
      <w:r>
        <w:t xml:space="preserve"> следующие возможности</w:t>
      </w:r>
      <w:r>
        <w:rPr>
          <w:lang w:val="en-US"/>
        </w:rPr>
        <w:t>:</w:t>
      </w:r>
    </w:p>
    <w:p w14:paraId="7EC4D816" w14:textId="75DB51D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созда</w:t>
      </w:r>
      <w:r w:rsidR="000F49A0">
        <w:t>ние</w:t>
      </w:r>
      <w:r w:rsidRPr="00B82B8A">
        <w:t xml:space="preserve"> и редактирова</w:t>
      </w:r>
      <w:r w:rsidR="000F49A0">
        <w:t>ние</w:t>
      </w:r>
      <w:r w:rsidRPr="00B82B8A">
        <w:t xml:space="preserve"> текстовы</w:t>
      </w:r>
      <w:r w:rsidR="000F49A0">
        <w:t>х</w:t>
      </w:r>
      <w:r w:rsidRPr="00B82B8A">
        <w:t xml:space="preserve"> замет</w:t>
      </w:r>
      <w:r w:rsidR="000F49A0">
        <w:t>ок</w:t>
      </w:r>
      <w:r w:rsidRPr="00B82B8A">
        <w:t>;</w:t>
      </w:r>
    </w:p>
    <w:p w14:paraId="60EB7149" w14:textId="1DF6CF2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сохран</w:t>
      </w:r>
      <w:r w:rsidR="000F49A0">
        <w:t>ение</w:t>
      </w:r>
      <w:r w:rsidRPr="00B82B8A">
        <w:t xml:space="preserve"> данны</w:t>
      </w:r>
      <w:r w:rsidR="000F49A0">
        <w:t>х</w:t>
      </w:r>
      <w:r w:rsidR="00B50B0F" w:rsidRPr="000F6F34">
        <w:t>.</w:t>
      </w:r>
    </w:p>
    <w:p w14:paraId="5D94FE0A" w14:textId="78C93AE8" w:rsidR="002657E6" w:rsidRPr="00BD67B5" w:rsidRDefault="002657E6" w:rsidP="002657E6">
      <w:pPr>
        <w:pStyle w:val="a3"/>
      </w:pPr>
      <w:r>
        <w:t xml:space="preserve">Приложение ориентировано на платформу </w:t>
      </w:r>
      <w:proofErr w:type="spellStart"/>
      <w:r>
        <w:t>Android</w:t>
      </w:r>
      <w:proofErr w:type="spellEnd"/>
      <w:r>
        <w:t xml:space="preserve">, реализовано на языке </w:t>
      </w:r>
      <w:proofErr w:type="spellStart"/>
      <w:r>
        <w:t>Kotlin</w:t>
      </w:r>
      <w:proofErr w:type="spellEnd"/>
      <w:r>
        <w:t xml:space="preserve"> в среде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 использованием современных технологий разработки мобильных интерфейсов</w:t>
      </w:r>
      <w:r w:rsidR="00760767">
        <w:t xml:space="preserve"> </w:t>
      </w:r>
      <w:r w:rsidR="00760767" w:rsidRPr="00BD67B5">
        <w:t>[</w:t>
      </w:r>
      <w:r w:rsidR="00760767">
        <w:fldChar w:fldCharType="begin"/>
      </w:r>
      <w:r w:rsidR="00760767">
        <w:instrText xml:space="preserve"> REF _Ref201172774 \r \h </w:instrText>
      </w:r>
      <w:r w:rsidR="00760767">
        <w:fldChar w:fldCharType="separate"/>
      </w:r>
      <w:r w:rsidR="00760767">
        <w:t>4</w:t>
      </w:r>
      <w:r w:rsidR="00760767">
        <w:fldChar w:fldCharType="end"/>
      </w:r>
      <w:r w:rsidR="00760767" w:rsidRPr="00BD67B5">
        <w:t>]</w:t>
      </w:r>
      <w:r>
        <w:t>.</w:t>
      </w:r>
    </w:p>
    <w:p w14:paraId="7C1BB13A" w14:textId="77777777" w:rsidR="000F49A0" w:rsidRDefault="000F49A0" w:rsidP="000F49A0">
      <w:pPr>
        <w:pStyle w:val="a3"/>
      </w:pPr>
      <w:r>
        <w:t xml:space="preserve">Главная страница приложения </w:t>
      </w:r>
      <w:proofErr w:type="spellStart"/>
      <w:r w:rsidR="007E0FF7">
        <w:rPr>
          <w:lang w:val="en-US"/>
        </w:rPr>
        <w:t>NotesScreen</w:t>
      </w:r>
      <w:proofErr w:type="spellEnd"/>
      <w:r w:rsidR="00DD32FF" w:rsidRPr="00DD32FF">
        <w:t xml:space="preserve"> (рисунок </w:t>
      </w:r>
      <w:r w:rsidR="00111B6B">
        <w:t>6</w:t>
      </w:r>
      <w:r w:rsidR="00DD32FF" w:rsidRPr="00DD32FF">
        <w:t>)</w:t>
      </w:r>
      <w:r>
        <w:t xml:space="preserve"> </w:t>
      </w:r>
      <w:r>
        <w:rPr>
          <w:lang w:val="en-US"/>
        </w:rPr>
        <w:t>c</w:t>
      </w:r>
      <w:r w:rsidR="00DD32FF" w:rsidRPr="00DD32FF">
        <w:t xml:space="preserve">одержит поля для ввода </w:t>
      </w:r>
      <w:r w:rsidR="007E0FF7">
        <w:t>заголовка</w:t>
      </w:r>
      <w:r w:rsidR="00DD32FF" w:rsidRPr="00DD32FF">
        <w:t xml:space="preserve"> и </w:t>
      </w:r>
      <w:r w:rsidR="007E0FF7">
        <w:t>содержания</w:t>
      </w:r>
      <w:r w:rsidR="007E0FF7" w:rsidRPr="007E0FF7">
        <w:t>,</w:t>
      </w:r>
      <w:r w:rsidR="007E0FF7">
        <w:t xml:space="preserve"> кнопки добав</w:t>
      </w:r>
      <w:r w:rsidR="00B50B0F">
        <w:t>ления и удаления записей</w:t>
      </w:r>
      <w:r w:rsidR="007E0FF7" w:rsidRPr="007E0FF7">
        <w:t>.</w:t>
      </w:r>
    </w:p>
    <w:p w14:paraId="18BF5B9E" w14:textId="4D6B0670" w:rsidR="00B50B0F" w:rsidRDefault="00B50B0F" w:rsidP="00286A0A">
      <w:pPr>
        <w:pStyle w:val="afd"/>
      </w:pPr>
      <w:r>
        <w:rPr>
          <w:lang w:eastAsia="ru-RU"/>
        </w:rPr>
        <w:drawing>
          <wp:inline distT="0" distB="0" distL="0" distR="0" wp14:anchorId="27E0BA26" wp14:editId="3A0B6A9B">
            <wp:extent cx="2952829" cy="3743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90"/>
                    <a:stretch/>
                  </pic:blipFill>
                  <pic:spPr bwMode="auto">
                    <a:xfrm>
                      <a:off x="0" y="0"/>
                      <a:ext cx="2973491" cy="37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8BBB" w14:textId="7026224D" w:rsidR="0013310E" w:rsidRPr="00351133" w:rsidRDefault="00DD32FF" w:rsidP="00B50B0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111B6B">
        <w:rPr>
          <w:noProof/>
        </w:rPr>
        <w:t>6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proofErr w:type="spellStart"/>
      <w:r w:rsidR="007E0FF7">
        <w:rPr>
          <w:lang w:val="en-US"/>
        </w:rPr>
        <w:t>NotesScreen</w:t>
      </w:r>
      <w:proofErr w:type="spellEnd"/>
      <w:r w:rsidR="007E0FF7" w:rsidRPr="00972E68">
        <w:t xml:space="preserve">. </w:t>
      </w:r>
      <w:r w:rsidR="007E0FF7">
        <w:t>Вид</w:t>
      </w:r>
      <w:r w:rsidR="000F49A0" w:rsidRPr="000F49A0">
        <w:t xml:space="preserve"> </w:t>
      </w:r>
      <w:r w:rsidR="000F49A0">
        <w:t>главной страницы</w:t>
      </w:r>
    </w:p>
    <w:p w14:paraId="29A9EDED" w14:textId="40B79ED7" w:rsidR="00A51EA5" w:rsidRPr="00E834BE" w:rsidRDefault="008135EE" w:rsidP="00453BBC">
      <w:pPr>
        <w:pStyle w:val="a3"/>
      </w:pPr>
      <w:r w:rsidRPr="008135EE">
        <w:lastRenderedPageBreak/>
        <w:t xml:space="preserve">Пользователь может заполнить заметку, указав заголовок и содержание, а затем нажать кнопку «Добавить запись», расположенную внутри блока </w:t>
      </w:r>
      <w:proofErr w:type="spellStart"/>
      <w:r w:rsidRPr="008135EE">
        <w:t>Scaffold</w:t>
      </w:r>
      <w:proofErr w:type="spellEnd"/>
      <w:r w:rsidRPr="008135EE">
        <w:t xml:space="preserve">. В этом блоке размещены элементы интерфейса, включая поля ввода и кнопку, отвечающую за сохранение данных. Логика заполнения формы и обработки кнопки представлена в листинге </w:t>
      </w:r>
      <w:r w:rsidR="00955AD4">
        <w:t>12</w:t>
      </w:r>
      <w:r w:rsidRPr="00304431">
        <w:t>.</w:t>
      </w:r>
    </w:p>
    <w:p w14:paraId="294054DF" w14:textId="67E91C9E" w:rsidR="0062094F" w:rsidRDefault="0062094F" w:rsidP="00286A0A">
      <w:pPr>
        <w:pStyle w:val="aff2"/>
      </w:pPr>
      <w:r w:rsidRPr="007A34B3">
        <w:t xml:space="preserve">Листинг </w:t>
      </w:r>
      <w:r w:rsidR="00955AD4">
        <w:t>12</w:t>
      </w:r>
      <w:r w:rsidRPr="007A34B3">
        <w:t xml:space="preserve"> – </w:t>
      </w:r>
      <w:r w:rsidR="00AE2A78" w:rsidRPr="0013310E">
        <w:t xml:space="preserve">Логика </w:t>
      </w:r>
      <w:r w:rsidR="00AE2A78">
        <w:t>заполнения и обработки кнопки</w:t>
      </w:r>
    </w:p>
    <w:p w14:paraId="05C70A50" w14:textId="77777777" w:rsidR="00AE2A78" w:rsidRPr="004B15F8" w:rsidRDefault="00AE2A78" w:rsidP="00111B6B">
      <w:pPr>
        <w:pStyle w:val="aff0"/>
        <w:rPr>
          <w:lang w:val="en-US"/>
        </w:rPr>
      </w:pPr>
      <w:r w:rsidRPr="004B15F8">
        <w:rPr>
          <w:lang w:val="en-US"/>
        </w:rPr>
        <w:t>Scaffold(</w:t>
      </w:r>
      <w:r w:rsidRPr="004B15F8">
        <w:rPr>
          <w:lang w:val="en-US"/>
        </w:rPr>
        <w:br/>
        <w:t xml:space="preserve">    </w:t>
      </w:r>
      <w:proofErr w:type="spellStart"/>
      <w:r w:rsidRPr="004B15F8">
        <w:rPr>
          <w:lang w:val="en-US"/>
        </w:rPr>
        <w:t>topBar</w:t>
      </w:r>
      <w:proofErr w:type="spellEnd"/>
      <w:r w:rsidRPr="004B15F8">
        <w:rPr>
          <w:lang w:val="en-US"/>
        </w:rPr>
        <w:t xml:space="preserve"> = { </w:t>
      </w:r>
      <w:proofErr w:type="spellStart"/>
      <w:r w:rsidRPr="004B15F8">
        <w:rPr>
          <w:lang w:val="en-US"/>
        </w:rPr>
        <w:t>TopAppBar</w:t>
      </w:r>
      <w:proofErr w:type="spellEnd"/>
      <w:r w:rsidRPr="004B15F8">
        <w:rPr>
          <w:lang w:val="en-US"/>
        </w:rPr>
        <w:t>(title = { Text("Notes") }) },</w:t>
      </w:r>
      <w:r w:rsidRPr="004B15F8">
        <w:rPr>
          <w:lang w:val="en-US"/>
        </w:rPr>
        <w:br/>
        <w:t xml:space="preserve">    content = { padding -&gt;</w:t>
      </w:r>
      <w:r w:rsidRPr="004B15F8">
        <w:rPr>
          <w:lang w:val="en-US"/>
        </w:rPr>
        <w:br/>
        <w:t xml:space="preserve">        Column(modifier = Modifier</w:t>
      </w:r>
      <w:r w:rsidRPr="004B15F8">
        <w:rPr>
          <w:lang w:val="en-US"/>
        </w:rPr>
        <w:br/>
        <w:t xml:space="preserve">            .padding(padding)</w:t>
      </w:r>
      <w:r w:rsidRPr="004B15F8">
        <w:rPr>
          <w:lang w:val="en-US"/>
        </w:rPr>
        <w:br/>
        <w:t xml:space="preserve">            .padding(16.dp)) {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</w:t>
      </w:r>
      <w:proofErr w:type="spellStart"/>
      <w:r w:rsidRPr="004B15F8">
        <w:rPr>
          <w:lang w:val="en-US"/>
        </w:rPr>
        <w:t>OutlinedTextField</w:t>
      </w:r>
      <w:proofErr w:type="spellEnd"/>
      <w:r w:rsidRPr="004B15F8">
        <w:rPr>
          <w:lang w:val="en-US"/>
        </w:rPr>
        <w:t>(</w:t>
      </w:r>
      <w:r w:rsidRPr="004B15F8">
        <w:rPr>
          <w:lang w:val="en-US"/>
        </w:rPr>
        <w:br/>
        <w:t xml:space="preserve">                value = title,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onValueChange</w:t>
      </w:r>
      <w:proofErr w:type="spellEnd"/>
      <w:r w:rsidRPr="004B15F8">
        <w:rPr>
          <w:lang w:val="en-US"/>
        </w:rPr>
        <w:t xml:space="preserve"> = { title = it },</w:t>
      </w:r>
      <w:r w:rsidRPr="004B15F8">
        <w:rPr>
          <w:lang w:val="en-US"/>
        </w:rPr>
        <w:br/>
        <w:t xml:space="preserve">                label = { Text("</w:t>
      </w:r>
      <w:r w:rsidRPr="00111B6B">
        <w:t>Заголовок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</w:t>
      </w:r>
      <w:proofErr w:type="spellStart"/>
      <w:r w:rsidRPr="004B15F8">
        <w:rPr>
          <w:lang w:val="en-US"/>
        </w:rPr>
        <w:t>Modifier.height</w:t>
      </w:r>
      <w:proofErr w:type="spellEnd"/>
      <w:r w:rsidRPr="004B15F8">
        <w:rPr>
          <w:lang w:val="en-US"/>
        </w:rPr>
        <w:t>(8.dp))</w:t>
      </w:r>
      <w:r w:rsidRPr="004B15F8">
        <w:rPr>
          <w:lang w:val="en-US"/>
        </w:rPr>
        <w:br/>
        <w:t xml:space="preserve">            </w:t>
      </w:r>
      <w:proofErr w:type="spellStart"/>
      <w:r w:rsidRPr="004B15F8">
        <w:rPr>
          <w:lang w:val="en-US"/>
        </w:rPr>
        <w:t>OutlinedTextField</w:t>
      </w:r>
      <w:proofErr w:type="spellEnd"/>
      <w:r w:rsidRPr="004B15F8">
        <w:rPr>
          <w:lang w:val="en-US"/>
        </w:rPr>
        <w:t>(</w:t>
      </w:r>
      <w:r w:rsidRPr="004B15F8">
        <w:rPr>
          <w:lang w:val="en-US"/>
        </w:rPr>
        <w:br/>
        <w:t xml:space="preserve">                value = content,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onValueChange</w:t>
      </w:r>
      <w:proofErr w:type="spellEnd"/>
      <w:r w:rsidRPr="004B15F8">
        <w:rPr>
          <w:lang w:val="en-US"/>
        </w:rPr>
        <w:t xml:space="preserve"> = { content = it },</w:t>
      </w:r>
      <w:r w:rsidRPr="004B15F8">
        <w:rPr>
          <w:lang w:val="en-US"/>
        </w:rPr>
        <w:br/>
        <w:t xml:space="preserve">                label = { Text("</w:t>
      </w:r>
      <w:r w:rsidRPr="00111B6B">
        <w:t>Содержание</w:t>
      </w:r>
      <w:r w:rsidRPr="004B15F8">
        <w:rPr>
          <w:lang w:val="en-US"/>
        </w:rPr>
        <w:t>")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  <w:r w:rsidRPr="004B15F8">
        <w:rPr>
          <w:lang w:val="en-US"/>
        </w:rPr>
        <w:br/>
        <w:t xml:space="preserve">            Spacer(modifier = </w:t>
      </w:r>
      <w:proofErr w:type="spellStart"/>
      <w:r w:rsidRPr="004B15F8">
        <w:rPr>
          <w:lang w:val="en-US"/>
        </w:rPr>
        <w:t>Modifier.height</w:t>
      </w:r>
      <w:proofErr w:type="spellEnd"/>
      <w:r w:rsidRPr="004B15F8">
        <w:rPr>
          <w:lang w:val="en-US"/>
        </w:rPr>
        <w:t>(8.dp))</w:t>
      </w:r>
      <w:r w:rsidRPr="004B15F8">
        <w:rPr>
          <w:lang w:val="en-US"/>
        </w:rPr>
        <w:br/>
      </w:r>
      <w:r w:rsidRPr="004B15F8">
        <w:rPr>
          <w:lang w:val="en-US"/>
        </w:rPr>
        <w:br/>
        <w:t xml:space="preserve">            Button(</w:t>
      </w:r>
      <w:r w:rsidRPr="004B15F8">
        <w:rPr>
          <w:lang w:val="en-US"/>
        </w:rPr>
        <w:br/>
        <w:t xml:space="preserve">                </w:t>
      </w:r>
      <w:proofErr w:type="spellStart"/>
      <w:r w:rsidRPr="004B15F8">
        <w:rPr>
          <w:lang w:val="en-US"/>
        </w:rPr>
        <w:t>onClick</w:t>
      </w:r>
      <w:proofErr w:type="spellEnd"/>
      <w:r w:rsidRPr="004B15F8">
        <w:rPr>
          <w:lang w:val="en-US"/>
        </w:rPr>
        <w:t xml:space="preserve"> = {</w:t>
      </w:r>
      <w:r w:rsidRPr="004B15F8">
        <w:rPr>
          <w:lang w:val="en-US"/>
        </w:rPr>
        <w:br/>
        <w:t xml:space="preserve">                    if (</w:t>
      </w:r>
      <w:proofErr w:type="spellStart"/>
      <w:r w:rsidRPr="004B15F8">
        <w:rPr>
          <w:lang w:val="en-US"/>
        </w:rPr>
        <w:t>editingId</w:t>
      </w:r>
      <w:proofErr w:type="spellEnd"/>
      <w:r w:rsidRPr="004B15F8">
        <w:rPr>
          <w:lang w:val="en-US"/>
        </w:rPr>
        <w:t xml:space="preserve"> != null) {</w:t>
      </w:r>
      <w:r w:rsidRPr="004B15F8">
        <w:rPr>
          <w:lang w:val="en-US"/>
        </w:rPr>
        <w:br/>
        <w:t xml:space="preserve">                        </w:t>
      </w:r>
      <w:proofErr w:type="spellStart"/>
      <w:r w:rsidRPr="004B15F8">
        <w:rPr>
          <w:lang w:val="en-US"/>
        </w:rPr>
        <w:t>showUpdateDialog</w:t>
      </w:r>
      <w:proofErr w:type="spellEnd"/>
      <w:r w:rsidRPr="004B15F8">
        <w:rPr>
          <w:lang w:val="en-US"/>
        </w:rPr>
        <w:t xml:space="preserve"> = true</w:t>
      </w:r>
      <w:r w:rsidRPr="004B15F8">
        <w:rPr>
          <w:lang w:val="en-US"/>
        </w:rPr>
        <w:br/>
        <w:t xml:space="preserve">                    } else {</w:t>
      </w:r>
      <w:r w:rsidRPr="004B15F8">
        <w:rPr>
          <w:lang w:val="en-US"/>
        </w:rPr>
        <w:br/>
        <w:t xml:space="preserve">                        </w:t>
      </w:r>
      <w:proofErr w:type="spellStart"/>
      <w:r w:rsidRPr="004B15F8">
        <w:rPr>
          <w:lang w:val="en-US"/>
        </w:rPr>
        <w:t>scope.launch</w:t>
      </w:r>
      <w:proofErr w:type="spellEnd"/>
      <w:r w:rsidRPr="004B15F8">
        <w:rPr>
          <w:lang w:val="en-US"/>
        </w:rPr>
        <w:t xml:space="preserve"> {</w:t>
      </w:r>
      <w:r w:rsidRPr="004B15F8">
        <w:rPr>
          <w:lang w:val="en-US"/>
        </w:rPr>
        <w:br/>
        <w:t xml:space="preserve">                            </w:t>
      </w:r>
      <w:proofErr w:type="spellStart"/>
      <w:r w:rsidRPr="004B15F8">
        <w:rPr>
          <w:lang w:val="en-US"/>
        </w:rPr>
        <w:t>viewModel.saveNote</w:t>
      </w:r>
      <w:proofErr w:type="spellEnd"/>
      <w:r w:rsidRPr="004B15F8">
        <w:rPr>
          <w:lang w:val="en-US"/>
        </w:rPr>
        <w:t>(null, title, content)</w:t>
      </w:r>
      <w:r w:rsidRPr="004B15F8">
        <w:rPr>
          <w:lang w:val="en-US"/>
        </w:rPr>
        <w:br/>
        <w:t xml:space="preserve">                            title = ""</w:t>
      </w:r>
      <w:r w:rsidRPr="004B15F8">
        <w:rPr>
          <w:lang w:val="en-US"/>
        </w:rPr>
        <w:br/>
        <w:t xml:space="preserve">                            content = ""</w:t>
      </w:r>
      <w:r w:rsidRPr="004B15F8">
        <w:rPr>
          <w:lang w:val="en-US"/>
        </w:rPr>
        <w:br/>
        <w:t xml:space="preserve">                            </w:t>
      </w:r>
      <w:proofErr w:type="spellStart"/>
      <w:r w:rsidRPr="004B15F8">
        <w:rPr>
          <w:lang w:val="en-US"/>
        </w:rPr>
        <w:t>editingId</w:t>
      </w:r>
      <w:proofErr w:type="spellEnd"/>
      <w:r w:rsidRPr="004B15F8">
        <w:rPr>
          <w:lang w:val="en-US"/>
        </w:rPr>
        <w:t xml:space="preserve"> = null</w:t>
      </w:r>
      <w:r w:rsidRPr="004B15F8">
        <w:rPr>
          <w:lang w:val="en-US"/>
        </w:rPr>
        <w:br/>
        <w:t xml:space="preserve">                        }</w:t>
      </w:r>
      <w:r w:rsidRPr="004B15F8">
        <w:rPr>
          <w:lang w:val="en-US"/>
        </w:rPr>
        <w:br/>
        <w:t xml:space="preserve">                    }</w:t>
      </w:r>
      <w:r w:rsidRPr="004B15F8">
        <w:rPr>
          <w:lang w:val="en-US"/>
        </w:rPr>
        <w:br/>
        <w:t xml:space="preserve">                },</w:t>
      </w:r>
      <w:r w:rsidRPr="004B15F8">
        <w:rPr>
          <w:lang w:val="en-US"/>
        </w:rPr>
        <w:br/>
        <w:t xml:space="preserve">                modifier = </w:t>
      </w:r>
      <w:proofErr w:type="spellStart"/>
      <w:r w:rsidRPr="004B15F8">
        <w:rPr>
          <w:lang w:val="en-US"/>
        </w:rPr>
        <w:t>Modifier.fillMaxWidth</w:t>
      </w:r>
      <w:proofErr w:type="spellEnd"/>
      <w:r w:rsidRPr="004B15F8">
        <w:rPr>
          <w:lang w:val="en-US"/>
        </w:rPr>
        <w:t>()</w:t>
      </w:r>
      <w:r w:rsidRPr="004B15F8">
        <w:rPr>
          <w:lang w:val="en-US"/>
        </w:rPr>
        <w:br/>
        <w:t xml:space="preserve">            )</w:t>
      </w:r>
    </w:p>
    <w:p w14:paraId="50BEAFDC" w14:textId="77777777" w:rsidR="00912AD7" w:rsidRDefault="00912AD7" w:rsidP="00912AD7">
      <w:pPr>
        <w:pStyle w:val="2"/>
      </w:pPr>
      <w:bookmarkStart w:id="25" w:name="_Toc194697001"/>
      <w:bookmarkStart w:id="26" w:name="_Toc201306981"/>
      <w:r>
        <w:lastRenderedPageBreak/>
        <w:t>Отладка и тестирование программных модулей</w:t>
      </w:r>
      <w:bookmarkEnd w:id="25"/>
      <w:bookmarkEnd w:id="26"/>
    </w:p>
    <w:p w14:paraId="3FF60377" w14:textId="0588596E" w:rsidR="00B50B0F" w:rsidRDefault="00B50B0F" w:rsidP="00B50B0F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20076F93" w14:textId="48FDD9FF" w:rsidR="00107049" w:rsidRDefault="006C7571" w:rsidP="00D138BD">
      <w:pPr>
        <w:pStyle w:val="a3"/>
      </w:pPr>
      <w:r w:rsidRPr="006C7571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6C7571">
        <w:t>.</w:t>
      </w:r>
    </w:p>
    <w:p w14:paraId="349F6524" w14:textId="386D285C" w:rsidR="006C7571" w:rsidRPr="00AA5FF3" w:rsidRDefault="006C7571" w:rsidP="006C7571">
      <w:pPr>
        <w:pStyle w:val="aff2"/>
        <w:rPr>
          <w:i/>
          <w:iCs/>
        </w:rPr>
      </w:pPr>
      <w:r w:rsidRPr="001B17C1">
        <w:rPr>
          <w:spacing w:val="40"/>
        </w:rPr>
        <w:t>Таблиц</w:t>
      </w:r>
      <w:r>
        <w:rPr>
          <w:spacing w:val="40"/>
        </w:rPr>
        <w:t>а 2 –</w:t>
      </w:r>
      <w:r w:rsidR="00AA5FF3">
        <w:rPr>
          <w:spacing w:val="40"/>
        </w:rPr>
        <w:t xml:space="preserve"> </w:t>
      </w:r>
      <w:r w:rsidR="00AA5FF3" w:rsidRPr="00AF39AE">
        <w:rPr>
          <w:rStyle w:val="af0"/>
        </w:rPr>
        <w:t>Набор тестовых приложений</w:t>
      </w:r>
      <w:r w:rsidR="00AA5FF3">
        <w:rPr>
          <w:spacing w:val="4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8"/>
        <w:gridCol w:w="3026"/>
        <w:gridCol w:w="3030"/>
      </w:tblGrid>
      <w:tr w:rsidR="006C7571" w14:paraId="39DBE9B8" w14:textId="77777777" w:rsidTr="00107049">
        <w:tc>
          <w:tcPr>
            <w:tcW w:w="3288" w:type="dxa"/>
            <w:vAlign w:val="center"/>
          </w:tcPr>
          <w:p w14:paraId="3E2B2C20" w14:textId="761C0CBC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Действие</w:t>
            </w:r>
          </w:p>
        </w:tc>
        <w:tc>
          <w:tcPr>
            <w:tcW w:w="3026" w:type="dxa"/>
            <w:vAlign w:val="center"/>
          </w:tcPr>
          <w:p w14:paraId="19488D50" w14:textId="464AB3CD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Ожидаемый результат</w:t>
            </w:r>
          </w:p>
        </w:tc>
        <w:tc>
          <w:tcPr>
            <w:tcW w:w="3030" w:type="dxa"/>
            <w:vAlign w:val="center"/>
          </w:tcPr>
          <w:p w14:paraId="0F61E6B2" w14:textId="0F9EC624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Полученный результат</w:t>
            </w:r>
          </w:p>
        </w:tc>
      </w:tr>
      <w:tr w:rsidR="006C7571" w14:paraId="09209352" w14:textId="77777777" w:rsidTr="006C7571">
        <w:tc>
          <w:tcPr>
            <w:tcW w:w="3288" w:type="dxa"/>
          </w:tcPr>
          <w:p w14:paraId="44A21461" w14:textId="3A3737D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диск C:\ и нажать кнопку «Форматировать»</w:t>
            </w:r>
          </w:p>
        </w:tc>
        <w:tc>
          <w:tcPr>
            <w:tcW w:w="3026" w:type="dxa"/>
          </w:tcPr>
          <w:p w14:paraId="18F4B398" w14:textId="1012A716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Отформатируется диск, вывод результата пользователю об успехе.</w:t>
            </w:r>
          </w:p>
        </w:tc>
        <w:tc>
          <w:tcPr>
            <w:tcW w:w="3030" w:type="dxa"/>
          </w:tcPr>
          <w:p w14:paraId="7E9A8656" w14:textId="22349E5C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4D9E56BB" w14:textId="77777777" w:rsidTr="006C7571">
        <w:tc>
          <w:tcPr>
            <w:tcW w:w="3288" w:type="dxa"/>
          </w:tcPr>
          <w:p w14:paraId="21FE9201" w14:textId="76926313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«Мониторинг»</w:t>
            </w:r>
          </w:p>
        </w:tc>
        <w:tc>
          <w:tcPr>
            <w:tcW w:w="3026" w:type="dxa"/>
          </w:tcPr>
          <w:p w14:paraId="3E33E5DD" w14:textId="15BB05B1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состояния дисков</w:t>
            </w:r>
            <w:r w:rsidRPr="00D94DA4">
              <w:rPr>
                <w:lang w:val="en-US"/>
              </w:rPr>
              <w:t>.</w:t>
            </w:r>
          </w:p>
        </w:tc>
        <w:tc>
          <w:tcPr>
            <w:tcW w:w="3030" w:type="dxa"/>
          </w:tcPr>
          <w:p w14:paraId="68061D49" w14:textId="03EEEB8D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2F67CD7E" w14:textId="77777777" w:rsidTr="006C7571">
        <w:tc>
          <w:tcPr>
            <w:tcW w:w="3288" w:type="dxa"/>
          </w:tcPr>
          <w:p w14:paraId="15E63C6A" w14:textId="34C6194F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«Анализ диска», выбрать диск и нажать кнопку «Анализировать диск»</w:t>
            </w:r>
          </w:p>
        </w:tc>
        <w:tc>
          <w:tcPr>
            <w:tcW w:w="3026" w:type="dxa"/>
          </w:tcPr>
          <w:p w14:paraId="3CA873F8" w14:textId="49C8CCFB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Вывод результата анализа выбранного диска.</w:t>
            </w:r>
          </w:p>
        </w:tc>
        <w:tc>
          <w:tcPr>
            <w:tcW w:w="3030" w:type="dxa"/>
          </w:tcPr>
          <w:p w14:paraId="2575B32F" w14:textId="4983CE6E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6C7571" w14:paraId="6B64F2FE" w14:textId="77777777" w:rsidTr="006C7571">
        <w:tc>
          <w:tcPr>
            <w:tcW w:w="3288" w:type="dxa"/>
          </w:tcPr>
          <w:p w14:paraId="41C070DA" w14:textId="32C8FAEA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Выбрать в главном окне «Журнал» и нажать кнопку «Открыть журнал»</w:t>
            </w:r>
          </w:p>
        </w:tc>
        <w:tc>
          <w:tcPr>
            <w:tcW w:w="3026" w:type="dxa"/>
          </w:tcPr>
          <w:p w14:paraId="0EB640A7" w14:textId="39B31513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 xml:space="preserve">Вывод операций </w:t>
            </w:r>
            <w:r w:rsidR="00AA5FF3" w:rsidRPr="00D94DA4">
              <w:t>программы,</w:t>
            </w:r>
            <w:r w:rsidRPr="00D94DA4">
              <w:t xml:space="preserve"> который делал пользователь.</w:t>
            </w:r>
          </w:p>
        </w:tc>
        <w:tc>
          <w:tcPr>
            <w:tcW w:w="3030" w:type="dxa"/>
          </w:tcPr>
          <w:p w14:paraId="00DAF7E6" w14:textId="747233F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</w:tbl>
    <w:p w14:paraId="5E1B2167" w14:textId="77777777" w:rsidR="009D5735" w:rsidRDefault="009D5735" w:rsidP="006C7571">
      <w:pPr>
        <w:pStyle w:val="a3"/>
        <w:ind w:firstLine="0"/>
      </w:pPr>
    </w:p>
    <w:p w14:paraId="3EFEF1F0" w14:textId="15FF187C" w:rsidR="001A2720" w:rsidRPr="002C7AAD" w:rsidRDefault="009D5735" w:rsidP="009D5735">
      <w:pPr>
        <w:pStyle w:val="a3"/>
      </w:pPr>
      <w:r w:rsidRPr="009D5735">
        <w:t xml:space="preserve">Также необходимо провести автоматизированное тестирование приложения. Для этого разработаны </w:t>
      </w:r>
      <w:proofErr w:type="spellStart"/>
      <w:r w:rsidRPr="009D5735">
        <w:t>unit</w:t>
      </w:r>
      <w:proofErr w:type="spellEnd"/>
      <w:r w:rsidRPr="009D5735">
        <w:t xml:space="preserve">-тесты, позволяющие проверить корректность работы ключевых компонентов системы. Код тестов приведён в листингах </w:t>
      </w:r>
      <w:r w:rsidR="00955AD4">
        <w:t>13</w:t>
      </w:r>
      <w:r w:rsidRPr="009D5735">
        <w:t xml:space="preserve"> и </w:t>
      </w:r>
      <w:r w:rsidR="00955AD4">
        <w:t>14</w:t>
      </w:r>
      <w:r w:rsidRPr="009D5735">
        <w:t xml:space="preserve">, где представлен </w:t>
      </w:r>
      <w:r w:rsidR="00286A0A">
        <w:t>код методов</w:t>
      </w:r>
      <w:r w:rsidRPr="009D5735">
        <w:t xml:space="preserve"> тестирования класса </w:t>
      </w:r>
      <w:proofErr w:type="spellStart"/>
      <w:r w:rsidRPr="009D5735">
        <w:t>FormatHelper</w:t>
      </w:r>
      <w:proofErr w:type="spellEnd"/>
      <w:r w:rsidRPr="009D5735">
        <w:t xml:space="preserve">, а также проверки логики взаимодействия с файловой системой и </w:t>
      </w:r>
      <w:proofErr w:type="spellStart"/>
      <w:r w:rsidRPr="009D5735">
        <w:t>логированием</w:t>
      </w:r>
      <w:proofErr w:type="spellEnd"/>
      <w:r w:rsidRPr="009D5735">
        <w:t xml:space="preserve"> действий.</w:t>
      </w:r>
    </w:p>
    <w:p w14:paraId="24657CB2" w14:textId="787BDEF7" w:rsidR="00EE7BC8" w:rsidRPr="009D5735" w:rsidRDefault="00EE7BC8" w:rsidP="00286A0A">
      <w:pPr>
        <w:pStyle w:val="aff2"/>
        <w:rPr>
          <w:lang w:val="en-US"/>
        </w:rPr>
      </w:pPr>
      <w:r w:rsidRPr="007A34B3">
        <w:lastRenderedPageBreak/>
        <w:t>Листинг</w:t>
      </w:r>
      <w:r w:rsidRPr="009D5735">
        <w:rPr>
          <w:lang w:val="en-US"/>
        </w:rPr>
        <w:t xml:space="preserve"> </w:t>
      </w:r>
      <w:r w:rsidR="00955AD4" w:rsidRPr="00955AD4">
        <w:rPr>
          <w:lang w:val="en-US"/>
        </w:rPr>
        <w:t>13</w:t>
      </w:r>
      <w:r w:rsidRPr="009D5735">
        <w:rPr>
          <w:lang w:val="en-US"/>
        </w:rPr>
        <w:t xml:space="preserve"> – </w:t>
      </w:r>
      <w:r>
        <w:t>Код</w:t>
      </w:r>
      <w:r w:rsidRPr="009D5735">
        <w:rPr>
          <w:lang w:val="en-US"/>
        </w:rPr>
        <w:t xml:space="preserve"> </w:t>
      </w:r>
      <w:r>
        <w:rPr>
          <w:lang w:val="en-US"/>
        </w:rPr>
        <w:t>unit</w:t>
      </w:r>
      <w:r w:rsidRPr="009D5735">
        <w:rPr>
          <w:lang w:val="en-US"/>
        </w:rPr>
        <w:t>-</w:t>
      </w:r>
      <w:r>
        <w:t>теста</w:t>
      </w:r>
      <w:r w:rsidRPr="009D5735">
        <w:rPr>
          <w:lang w:val="en-US"/>
        </w:rPr>
        <w:t xml:space="preserve"> </w:t>
      </w:r>
      <w:proofErr w:type="spellStart"/>
      <w:r w:rsidR="009D5735" w:rsidRPr="009D5735">
        <w:rPr>
          <w:lang w:val="en-US"/>
        </w:rPr>
        <w:t>Log_</w:t>
      </w:r>
      <w:proofErr w:type="gramStart"/>
      <w:r w:rsidR="009D5735" w:rsidRPr="009D5735">
        <w:rPr>
          <w:lang w:val="en-US"/>
        </w:rPr>
        <w:t>WritesAndReadsLogSuccessfully</w:t>
      </w:r>
      <w:proofErr w:type="spellEnd"/>
      <w:r w:rsidR="009D5735" w:rsidRPr="009D5735">
        <w:rPr>
          <w:lang w:val="en-US"/>
        </w:rPr>
        <w:t>(</w:t>
      </w:r>
      <w:proofErr w:type="gramEnd"/>
      <w:r w:rsidR="009D5735" w:rsidRPr="009D5735">
        <w:rPr>
          <w:lang w:val="en-US"/>
        </w:rPr>
        <w:t>)</w:t>
      </w:r>
    </w:p>
    <w:p w14:paraId="7A27BA65" w14:textId="77777777" w:rsidR="003B0570" w:rsidRPr="003B0570" w:rsidRDefault="003B0570" w:rsidP="003B0570">
      <w:pPr>
        <w:pStyle w:val="aff0"/>
        <w:rPr>
          <w:lang w:val="en-US"/>
        </w:rPr>
      </w:pPr>
      <w:bookmarkStart w:id="27" w:name="_Hlk199408444"/>
      <w:r w:rsidRPr="003B0570">
        <w:rPr>
          <w:lang w:val="en-US"/>
        </w:rPr>
        <w:t>[Fact]</w:t>
      </w:r>
    </w:p>
    <w:p w14:paraId="6126A2D6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public void </w:t>
      </w:r>
      <w:proofErr w:type="spellStart"/>
      <w:r w:rsidRPr="003B0570">
        <w:rPr>
          <w:lang w:val="en-US"/>
        </w:rPr>
        <w:t>Log_</w:t>
      </w:r>
      <w:proofErr w:type="gramStart"/>
      <w:r w:rsidRPr="003B0570">
        <w:rPr>
          <w:lang w:val="en-US"/>
        </w:rPr>
        <w:t>WritesAndReadsLogSuccessfully</w:t>
      </w:r>
      <w:proofErr w:type="spellEnd"/>
      <w:r w:rsidRPr="003B0570">
        <w:rPr>
          <w:lang w:val="en-US"/>
        </w:rPr>
        <w:t>(</w:t>
      </w:r>
      <w:proofErr w:type="gramEnd"/>
      <w:r w:rsidRPr="003B0570">
        <w:rPr>
          <w:lang w:val="en-US"/>
        </w:rPr>
        <w:t>)</w:t>
      </w:r>
    </w:p>
    <w:p w14:paraId="2241C62F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{</w:t>
      </w:r>
    </w:p>
    <w:p w14:paraId="505CB5C4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Arrange</w:t>
      </w:r>
    </w:p>
    <w:p w14:paraId="0FB5FEF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 xml:space="preserve"> = $"</w:t>
      </w:r>
      <w:proofErr w:type="spellStart"/>
      <w:r w:rsidRPr="003B0570">
        <w:rPr>
          <w:lang w:val="en-US"/>
        </w:rPr>
        <w:t>Тест</w:t>
      </w:r>
      <w:proofErr w:type="spellEnd"/>
      <w:r w:rsidRPr="003B0570">
        <w:rPr>
          <w:lang w:val="en-US"/>
        </w:rPr>
        <w:t xml:space="preserve"> </w:t>
      </w:r>
      <w:proofErr w:type="spellStart"/>
      <w:r w:rsidRPr="003B0570">
        <w:rPr>
          <w:lang w:val="en-US"/>
        </w:rPr>
        <w:t>логирования</w:t>
      </w:r>
      <w:proofErr w:type="spellEnd"/>
      <w:r w:rsidRPr="003B0570">
        <w:rPr>
          <w:lang w:val="en-US"/>
        </w:rPr>
        <w:t xml:space="preserve"> {</w:t>
      </w:r>
      <w:proofErr w:type="spellStart"/>
      <w:r w:rsidRPr="003B0570">
        <w:rPr>
          <w:lang w:val="en-US"/>
        </w:rPr>
        <w:t>Guid.NewGuid</w:t>
      </w:r>
      <w:proofErr w:type="spellEnd"/>
      <w:r w:rsidRPr="003B0570">
        <w:rPr>
          <w:lang w:val="en-US"/>
        </w:rPr>
        <w:t>()}";</w:t>
      </w:r>
    </w:p>
    <w:p w14:paraId="54040122" w14:textId="77777777" w:rsidR="003B0570" w:rsidRPr="003B0570" w:rsidRDefault="003B0570" w:rsidP="003B0570">
      <w:pPr>
        <w:pStyle w:val="aff0"/>
        <w:rPr>
          <w:lang w:val="en-US"/>
        </w:rPr>
      </w:pPr>
    </w:p>
    <w:p w14:paraId="38AC4B4C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Act</w:t>
      </w:r>
    </w:p>
    <w:p w14:paraId="44D1633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Logger.Log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>);</w:t>
      </w:r>
    </w:p>
    <w:p w14:paraId="2FD76509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string content = </w:t>
      </w:r>
      <w:proofErr w:type="spellStart"/>
      <w:r w:rsidRPr="003B0570">
        <w:rPr>
          <w:lang w:val="en-US"/>
        </w:rPr>
        <w:t>Logger.ReadLog</w:t>
      </w:r>
      <w:proofErr w:type="spellEnd"/>
      <w:r w:rsidRPr="003B0570">
        <w:rPr>
          <w:lang w:val="en-US"/>
        </w:rPr>
        <w:t>();</w:t>
      </w:r>
    </w:p>
    <w:p w14:paraId="754BC503" w14:textId="77777777" w:rsidR="003B0570" w:rsidRPr="003B0570" w:rsidRDefault="003B0570" w:rsidP="003B0570">
      <w:pPr>
        <w:pStyle w:val="aff0"/>
        <w:rPr>
          <w:lang w:val="en-US"/>
        </w:rPr>
      </w:pPr>
    </w:p>
    <w:p w14:paraId="76D1ED83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// Assert</w:t>
      </w:r>
    </w:p>
    <w:p w14:paraId="6E91AA4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Assert.Contains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testMessage</w:t>
      </w:r>
      <w:proofErr w:type="spellEnd"/>
      <w:r w:rsidRPr="003B0570">
        <w:rPr>
          <w:lang w:val="en-US"/>
        </w:rPr>
        <w:t>, content);</w:t>
      </w:r>
    </w:p>
    <w:p w14:paraId="74D75021" w14:textId="55945E07" w:rsidR="007604E4" w:rsidRPr="00304431" w:rsidRDefault="003B0570" w:rsidP="001A2720">
      <w:pPr>
        <w:pStyle w:val="aff0"/>
        <w:rPr>
          <w:lang w:val="en-US"/>
        </w:rPr>
      </w:pPr>
      <w:r w:rsidRPr="00304431">
        <w:rPr>
          <w:lang w:val="en-US"/>
        </w:rPr>
        <w:t>}</w:t>
      </w:r>
      <w:bookmarkEnd w:id="27"/>
    </w:p>
    <w:p w14:paraId="6E51DFF3" w14:textId="17AFDF18" w:rsidR="003B0570" w:rsidRPr="009D5735" w:rsidRDefault="007604E4" w:rsidP="003B0570">
      <w:pPr>
        <w:rPr>
          <w:lang w:val="en-US"/>
        </w:rPr>
      </w:pPr>
      <w:r w:rsidRPr="007A34B3">
        <w:t>Листинг</w:t>
      </w:r>
      <w:r w:rsidRPr="00EE7BC8">
        <w:rPr>
          <w:lang w:val="en-US"/>
        </w:rPr>
        <w:t xml:space="preserve"> </w:t>
      </w:r>
      <w:r w:rsidR="00111B6B" w:rsidRPr="00111B6B">
        <w:rPr>
          <w:lang w:val="en-US"/>
        </w:rPr>
        <w:t>1</w:t>
      </w:r>
      <w:r w:rsidR="00955AD4" w:rsidRPr="00955AD4">
        <w:rPr>
          <w:lang w:val="en-US"/>
        </w:rPr>
        <w:t>4</w:t>
      </w:r>
      <w:r w:rsidRPr="00EE7BC8">
        <w:rPr>
          <w:lang w:val="en-US"/>
        </w:rPr>
        <w:t xml:space="preserve"> – </w:t>
      </w:r>
      <w:r>
        <w:t>Код</w:t>
      </w:r>
      <w:r w:rsidRPr="00EE7BC8">
        <w:rPr>
          <w:lang w:val="en-US"/>
        </w:rPr>
        <w:t xml:space="preserve"> </w:t>
      </w:r>
      <w:r>
        <w:rPr>
          <w:lang w:val="en-US"/>
        </w:rPr>
        <w:t>unit</w:t>
      </w:r>
      <w:r w:rsidRPr="00EE7BC8">
        <w:rPr>
          <w:lang w:val="en-US"/>
        </w:rPr>
        <w:t>-</w:t>
      </w:r>
      <w:r>
        <w:t>теста</w:t>
      </w:r>
      <w:r w:rsidRPr="00EE7BC8">
        <w:rPr>
          <w:lang w:val="en-US"/>
        </w:rPr>
        <w:t xml:space="preserve"> </w:t>
      </w:r>
      <w:proofErr w:type="spellStart"/>
      <w:r w:rsidR="009D5735" w:rsidRPr="009D5735">
        <w:rPr>
          <w:lang w:val="en-US"/>
        </w:rPr>
        <w:t>FormatDrive_</w:t>
      </w:r>
      <w:proofErr w:type="gramStart"/>
      <w:r w:rsidR="009D5735" w:rsidRPr="009D5735">
        <w:rPr>
          <w:lang w:val="en-US"/>
        </w:rPr>
        <w:t>DoesNotThrowException</w:t>
      </w:r>
      <w:proofErr w:type="spellEnd"/>
      <w:r w:rsidR="009D5735" w:rsidRPr="009D5735">
        <w:rPr>
          <w:lang w:val="en-US"/>
        </w:rPr>
        <w:t>(</w:t>
      </w:r>
      <w:proofErr w:type="gramEnd"/>
      <w:r w:rsidR="009D5735" w:rsidRPr="009D5735">
        <w:rPr>
          <w:lang w:val="en-US"/>
        </w:rPr>
        <w:t>)</w:t>
      </w:r>
    </w:p>
    <w:p w14:paraId="4BBE2E50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>[Fact]</w:t>
      </w:r>
    </w:p>
    <w:p w14:paraId="5A038662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public void </w:t>
      </w:r>
      <w:proofErr w:type="spellStart"/>
      <w:r w:rsidRPr="003B0570">
        <w:rPr>
          <w:lang w:val="en-US"/>
        </w:rPr>
        <w:t>FormatDrive_</w:t>
      </w:r>
      <w:proofErr w:type="gramStart"/>
      <w:r w:rsidRPr="003B0570">
        <w:rPr>
          <w:lang w:val="en-US"/>
        </w:rPr>
        <w:t>DoesNotThrowException</w:t>
      </w:r>
      <w:proofErr w:type="spellEnd"/>
      <w:r w:rsidRPr="003B0570">
        <w:rPr>
          <w:lang w:val="en-US"/>
        </w:rPr>
        <w:t>(</w:t>
      </w:r>
      <w:proofErr w:type="gramEnd"/>
      <w:r w:rsidRPr="003B0570">
        <w:rPr>
          <w:lang w:val="en-US"/>
        </w:rPr>
        <w:t>)</w:t>
      </w:r>
    </w:p>
    <w:p w14:paraId="544736D7" w14:textId="77777777" w:rsidR="003B0570" w:rsidRPr="00D57E83" w:rsidRDefault="003B0570" w:rsidP="003B0570">
      <w:pPr>
        <w:pStyle w:val="aff0"/>
      </w:pPr>
      <w:r w:rsidRPr="00D57E83">
        <w:t>{</w:t>
      </w:r>
    </w:p>
    <w:p w14:paraId="4B0FBCC2" w14:textId="77777777" w:rsidR="003B0570" w:rsidRPr="003B0570" w:rsidRDefault="003B0570" w:rsidP="003B0570">
      <w:pPr>
        <w:pStyle w:val="aff0"/>
      </w:pPr>
      <w:r w:rsidRPr="00D57E83">
        <w:t xml:space="preserve">    </w:t>
      </w:r>
      <w:r w:rsidRPr="003B0570">
        <w:t xml:space="preserve">// </w:t>
      </w:r>
      <w:r w:rsidRPr="003B0570">
        <w:rPr>
          <w:lang w:val="en-US"/>
        </w:rPr>
        <w:t>Arrange</w:t>
      </w:r>
    </w:p>
    <w:p w14:paraId="35C93279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string</w:t>
      </w:r>
      <w:r w:rsidRPr="003B0570">
        <w:t xml:space="preserve"> </w:t>
      </w:r>
      <w:proofErr w:type="spellStart"/>
      <w:r w:rsidRPr="003B0570">
        <w:rPr>
          <w:lang w:val="en-US"/>
        </w:rPr>
        <w:t>testDrive</w:t>
      </w:r>
      <w:proofErr w:type="spellEnd"/>
      <w:r w:rsidRPr="003B0570">
        <w:t xml:space="preserve"> = "</w:t>
      </w:r>
      <w:r w:rsidRPr="003B0570">
        <w:rPr>
          <w:lang w:val="en-US"/>
        </w:rPr>
        <w:t>Z</w:t>
      </w:r>
      <w:r w:rsidRPr="003B0570">
        <w:t>:"; // Важно: не должен существовать, чтобы не форматировался настоящий диск</w:t>
      </w:r>
    </w:p>
    <w:p w14:paraId="02A21730" w14:textId="77777777" w:rsidR="003B0570" w:rsidRPr="003B0570" w:rsidRDefault="003B0570" w:rsidP="003B0570">
      <w:pPr>
        <w:pStyle w:val="aff0"/>
      </w:pPr>
    </w:p>
    <w:p w14:paraId="1F604E01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t xml:space="preserve">    </w:t>
      </w:r>
      <w:r w:rsidRPr="003B0570">
        <w:rPr>
          <w:lang w:val="en-US"/>
        </w:rPr>
        <w:t>// Act &amp; Assert</w:t>
      </w:r>
    </w:p>
    <w:p w14:paraId="4C9D2D5E" w14:textId="77777777" w:rsidR="003B0570" w:rsidRPr="003B0570" w:rsidRDefault="003B0570" w:rsidP="003B0570">
      <w:pPr>
        <w:pStyle w:val="aff0"/>
        <w:rPr>
          <w:lang w:val="en-US"/>
        </w:rPr>
      </w:pPr>
      <w:r w:rsidRPr="003B0570">
        <w:rPr>
          <w:lang w:val="en-US"/>
        </w:rPr>
        <w:t xml:space="preserve">    </w:t>
      </w:r>
      <w:proofErr w:type="spellStart"/>
      <w:r w:rsidRPr="003B0570">
        <w:rPr>
          <w:lang w:val="en-US"/>
        </w:rPr>
        <w:t>var</w:t>
      </w:r>
      <w:proofErr w:type="spellEnd"/>
      <w:r w:rsidRPr="003B0570">
        <w:rPr>
          <w:lang w:val="en-US"/>
        </w:rPr>
        <w:t xml:space="preserve"> ex = </w:t>
      </w:r>
      <w:proofErr w:type="spellStart"/>
      <w:r w:rsidRPr="003B0570">
        <w:rPr>
          <w:lang w:val="en-US"/>
        </w:rPr>
        <w:t>Record.Exception</w:t>
      </w:r>
      <w:proofErr w:type="spellEnd"/>
      <w:r w:rsidRPr="003B0570">
        <w:rPr>
          <w:lang w:val="en-US"/>
        </w:rPr>
        <w:t xml:space="preserve">(() =&gt; </w:t>
      </w:r>
      <w:proofErr w:type="spellStart"/>
      <w:r w:rsidRPr="003B0570">
        <w:rPr>
          <w:lang w:val="en-US"/>
        </w:rPr>
        <w:t>FormatHelper.FormatDrive</w:t>
      </w:r>
      <w:proofErr w:type="spellEnd"/>
      <w:r w:rsidRPr="003B0570">
        <w:rPr>
          <w:lang w:val="en-US"/>
        </w:rPr>
        <w:t>(</w:t>
      </w:r>
      <w:proofErr w:type="spellStart"/>
      <w:r w:rsidRPr="003B0570">
        <w:rPr>
          <w:lang w:val="en-US"/>
        </w:rPr>
        <w:t>testDrive</w:t>
      </w:r>
      <w:proofErr w:type="spellEnd"/>
      <w:r w:rsidRPr="003B0570">
        <w:rPr>
          <w:lang w:val="en-US"/>
        </w:rPr>
        <w:t>, "NTFS", true));</w:t>
      </w:r>
    </w:p>
    <w:p w14:paraId="44E2580C" w14:textId="77777777" w:rsidR="003B0570" w:rsidRPr="003B0570" w:rsidRDefault="003B0570" w:rsidP="003B0570">
      <w:pPr>
        <w:pStyle w:val="aff0"/>
        <w:rPr>
          <w:lang w:val="en-US"/>
        </w:rPr>
      </w:pPr>
    </w:p>
    <w:p w14:paraId="3A58A997" w14:textId="77777777" w:rsidR="003B0570" w:rsidRPr="003B0570" w:rsidRDefault="003B0570" w:rsidP="003B0570">
      <w:pPr>
        <w:pStyle w:val="aff0"/>
      </w:pPr>
      <w:r w:rsidRPr="003B0570">
        <w:rPr>
          <w:lang w:val="en-US"/>
        </w:rPr>
        <w:t xml:space="preserve">    </w:t>
      </w:r>
      <w:r w:rsidRPr="003B0570">
        <w:t>// Проверяем, что не выброшено исключение</w:t>
      </w:r>
    </w:p>
    <w:p w14:paraId="766EC88A" w14:textId="77777777" w:rsidR="003B0570" w:rsidRPr="003B0570" w:rsidRDefault="003B0570" w:rsidP="003B0570">
      <w:pPr>
        <w:pStyle w:val="aff0"/>
      </w:pPr>
      <w:r w:rsidRPr="003B0570">
        <w:t xml:space="preserve">    </w:t>
      </w:r>
      <w:r w:rsidRPr="003B0570">
        <w:rPr>
          <w:lang w:val="en-US"/>
        </w:rPr>
        <w:t>Assert</w:t>
      </w:r>
      <w:r w:rsidRPr="003B0570">
        <w:t>.</w:t>
      </w:r>
      <w:r w:rsidRPr="003B0570">
        <w:rPr>
          <w:lang w:val="en-US"/>
        </w:rPr>
        <w:t>Null</w:t>
      </w:r>
      <w:r w:rsidRPr="003B0570">
        <w:t>(</w:t>
      </w:r>
      <w:r w:rsidRPr="003B0570">
        <w:rPr>
          <w:lang w:val="en-US"/>
        </w:rPr>
        <w:t>ex</w:t>
      </w:r>
      <w:r w:rsidRPr="003B0570">
        <w:t>);</w:t>
      </w:r>
    </w:p>
    <w:p w14:paraId="5747FF5C" w14:textId="7C06CD4C" w:rsidR="00E97828" w:rsidRPr="00E97828" w:rsidRDefault="003B0570" w:rsidP="003B0570">
      <w:pPr>
        <w:pStyle w:val="aff0"/>
      </w:pPr>
      <w:r w:rsidRPr="003B0570">
        <w:t>}</w:t>
      </w:r>
      <w:r w:rsidR="00FF54D4" w:rsidRPr="005C1B47">
        <w:t xml:space="preserve">   </w:t>
      </w:r>
    </w:p>
    <w:p w14:paraId="316F8BB9" w14:textId="77777777" w:rsidR="007B1296" w:rsidRDefault="00084431" w:rsidP="007B1296">
      <w:pPr>
        <w:pStyle w:val="2"/>
      </w:pPr>
      <w:bookmarkStart w:id="28" w:name="_Toc201306982"/>
      <w:r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28"/>
    </w:p>
    <w:p w14:paraId="6377187E" w14:textId="77777777" w:rsidR="0075700F" w:rsidRPr="0075700F" w:rsidRDefault="0075700F" w:rsidP="0075700F">
      <w:pPr>
        <w:pStyle w:val="a3"/>
      </w:pPr>
      <w:r w:rsidRPr="0075700F">
        <w:t>В процессе разработки приложения «</w:t>
      </w:r>
      <w:proofErr w:type="spellStart"/>
      <w:r w:rsidRPr="0075700F">
        <w:t>FormattingDisk</w:t>
      </w:r>
      <w:proofErr w:type="spellEnd"/>
      <w:r w:rsidRPr="0075700F">
        <w:t xml:space="preserve">» была выполнена оптимизация и </w:t>
      </w:r>
      <w:proofErr w:type="spellStart"/>
      <w:r w:rsidRPr="0075700F">
        <w:t>рефакторинг</w:t>
      </w:r>
      <w:proofErr w:type="spellEnd"/>
      <w:r w:rsidRPr="0075700F">
        <w:t xml:space="preserve"> кода с целью повышения читаемости, производительности и соответствия стандартам программирования.</w:t>
      </w:r>
    </w:p>
    <w:p w14:paraId="6AF37482" w14:textId="77777777" w:rsidR="0075700F" w:rsidRPr="0075700F" w:rsidRDefault="0075700F" w:rsidP="0075700F">
      <w:pPr>
        <w:pStyle w:val="a3"/>
      </w:pPr>
      <w:r w:rsidRPr="0075700F">
        <w:t>Проведённые улучшения включали:</w:t>
      </w:r>
    </w:p>
    <w:p w14:paraId="18C99E28" w14:textId="77777777" w:rsidR="0075700F" w:rsidRPr="0075700F" w:rsidRDefault="0075700F" w:rsidP="0075700F">
      <w:pPr>
        <w:pStyle w:val="a1"/>
      </w:pPr>
      <w:r w:rsidRPr="0075700F">
        <w:t xml:space="preserve">устранение </w:t>
      </w:r>
      <w:proofErr w:type="spellStart"/>
      <w:r w:rsidRPr="0075700F">
        <w:t>дублирующихся</w:t>
      </w:r>
      <w:proofErr w:type="spellEnd"/>
      <w:r w:rsidRPr="0075700F">
        <w:t xml:space="preserve"> фрагментов кода и вынесение повторяющихся операций в отдельные методы;</w:t>
      </w:r>
    </w:p>
    <w:p w14:paraId="09C532FC" w14:textId="7B860BA6" w:rsidR="0075700F" w:rsidRPr="0075700F" w:rsidRDefault="0075700F" w:rsidP="0075700F">
      <w:pPr>
        <w:pStyle w:val="a1"/>
      </w:pPr>
      <w:r w:rsidRPr="0075700F">
        <w:t>оптимизацию работы с ресурсами</w:t>
      </w:r>
      <w:r>
        <w:rPr>
          <w:lang w:val="en-US"/>
        </w:rPr>
        <w:t>;</w:t>
      </w:r>
    </w:p>
    <w:p w14:paraId="6D41A7D7" w14:textId="77777777" w:rsidR="0075700F" w:rsidRPr="0075700F" w:rsidRDefault="0075700F" w:rsidP="0075700F">
      <w:pPr>
        <w:pStyle w:val="a1"/>
      </w:pPr>
      <w:r w:rsidRPr="0075700F">
        <w:lastRenderedPageBreak/>
        <w:t>повышение отзывчивости пользовательского интерфейса за счёт внедрения асинхронности;</w:t>
      </w:r>
    </w:p>
    <w:p w14:paraId="0AD0C916" w14:textId="77777777" w:rsidR="0075700F" w:rsidRPr="0075700F" w:rsidRDefault="0075700F" w:rsidP="0075700F">
      <w:pPr>
        <w:pStyle w:val="a1"/>
      </w:pPr>
      <w:r w:rsidRPr="0075700F">
        <w:t>улучшение читаемости и сопровождения за счёт стандартизации имён.</w:t>
      </w:r>
    </w:p>
    <w:p w14:paraId="06BF0CB7" w14:textId="3579B262" w:rsidR="0075700F" w:rsidRPr="0075700F" w:rsidRDefault="0075700F" w:rsidP="0075700F">
      <w:pPr>
        <w:pStyle w:val="a3"/>
      </w:pPr>
      <w:r w:rsidRPr="0075700F">
        <w:t>Для соответствия стилю C#</w:t>
      </w:r>
      <w:r w:rsidR="0063661A" w:rsidRPr="0063661A">
        <w:t xml:space="preserve"> [</w:t>
      </w:r>
      <w:r w:rsidR="0063661A">
        <w:fldChar w:fldCharType="begin"/>
      </w:r>
      <w:r w:rsidR="0063661A">
        <w:instrText xml:space="preserve"> REF _Ref201172920 \r \h </w:instrText>
      </w:r>
      <w:r w:rsidR="0063661A">
        <w:fldChar w:fldCharType="separate"/>
      </w:r>
      <w:r w:rsidR="0063661A">
        <w:t>2</w:t>
      </w:r>
      <w:r w:rsidR="0063661A">
        <w:fldChar w:fldCharType="end"/>
      </w:r>
      <w:r w:rsidR="0063661A" w:rsidRPr="0063661A">
        <w:t>]</w:t>
      </w:r>
      <w:r w:rsidRPr="0075700F">
        <w:t xml:space="preserve"> проведена нормализация именования: методы и классы приведены к формату </w:t>
      </w:r>
      <w:proofErr w:type="spellStart"/>
      <w:r w:rsidRPr="0075700F">
        <w:t>PascalCase</w:t>
      </w:r>
      <w:proofErr w:type="spellEnd"/>
      <w:r w:rsidRPr="0075700F">
        <w:t xml:space="preserve">, переменные </w:t>
      </w:r>
      <w:r>
        <w:t>–</w:t>
      </w:r>
      <w:r w:rsidRPr="0075700F">
        <w:t xml:space="preserve"> к </w:t>
      </w:r>
      <w:proofErr w:type="spellStart"/>
      <w:r w:rsidRPr="0075700F">
        <w:t>camelCase</w:t>
      </w:r>
      <w:proofErr w:type="spellEnd"/>
      <w:r w:rsidRPr="0075700F">
        <w:t xml:space="preserve">. </w:t>
      </w:r>
      <w:r w:rsidR="00E74C8B">
        <w:t>В л</w:t>
      </w:r>
      <w:r w:rsidRPr="0075700F">
        <w:t xml:space="preserve">истинге </w:t>
      </w:r>
      <w:r w:rsidR="00955AD4">
        <w:t>15</w:t>
      </w:r>
      <w:r w:rsidR="00E74C8B">
        <w:t xml:space="preserve"> приведен фрагмент кода с исправлением именования</w:t>
      </w:r>
      <w:r w:rsidRPr="0075700F">
        <w:t>.</w:t>
      </w:r>
    </w:p>
    <w:p w14:paraId="04027648" w14:textId="0C0D456A" w:rsidR="00D35518" w:rsidRPr="00E834BE" w:rsidRDefault="00D35518" w:rsidP="00286A0A">
      <w:pPr>
        <w:pStyle w:val="aff2"/>
      </w:pPr>
      <w:r w:rsidRPr="007A34B3">
        <w:t>Листинг</w:t>
      </w:r>
      <w:r w:rsidRPr="00D35518">
        <w:t xml:space="preserve"> 1</w:t>
      </w:r>
      <w:r w:rsidR="00955AD4">
        <w:t>5</w:t>
      </w:r>
      <w:r w:rsidRPr="00D35518">
        <w:t xml:space="preserve"> – </w:t>
      </w:r>
      <w:r w:rsidR="00E74C8B">
        <w:t>Фрагмент кода с изменениями</w:t>
      </w:r>
      <w:r w:rsidRPr="00D35518">
        <w:t xml:space="preserve"> </w:t>
      </w:r>
    </w:p>
    <w:p w14:paraId="0978FF33" w14:textId="5FC4932F" w:rsidR="0075700F" w:rsidRPr="00E834BE" w:rsidRDefault="00A5580A" w:rsidP="0075700F">
      <w:pPr>
        <w:pStyle w:val="aff0"/>
      </w:pPr>
      <w:r w:rsidRPr="00E834BE">
        <w:t xml:space="preserve">// До </w:t>
      </w:r>
      <w:proofErr w:type="spellStart"/>
      <w:r w:rsidRPr="00E834BE">
        <w:t>рефакторинга</w:t>
      </w:r>
      <w:proofErr w:type="spellEnd"/>
      <w:r w:rsidRPr="00E834BE">
        <w:t>:</w:t>
      </w:r>
      <w:r w:rsidRPr="00E834BE">
        <w:br/>
      </w:r>
      <w:proofErr w:type="spellStart"/>
      <w:r w:rsidR="0075700F" w:rsidRPr="0075700F">
        <w:t>var</w:t>
      </w:r>
      <w:proofErr w:type="spellEnd"/>
      <w:r w:rsidR="0075700F" w:rsidRPr="0075700F">
        <w:t xml:space="preserve"> </w:t>
      </w:r>
      <w:r>
        <w:rPr>
          <w:lang w:val="en-US"/>
        </w:rPr>
        <w:t>x</w:t>
      </w:r>
      <w:r w:rsidR="0075700F" w:rsidRPr="0075700F">
        <w:t xml:space="preserve"> = </w:t>
      </w:r>
      <w:proofErr w:type="spellStart"/>
      <w:r w:rsidR="0075700F" w:rsidRPr="0075700F">
        <w:t>new</w:t>
      </w:r>
      <w:proofErr w:type="spellEnd"/>
      <w:r w:rsidR="0075700F" w:rsidRPr="0075700F">
        <w:t xml:space="preserve"> </w:t>
      </w:r>
      <w:proofErr w:type="spellStart"/>
      <w:r w:rsidR="0075700F" w:rsidRPr="0075700F">
        <w:t>DiskInfo</w:t>
      </w:r>
      <w:proofErr w:type="spellEnd"/>
      <w:r w:rsidR="0075700F" w:rsidRPr="0075700F">
        <w:t>();</w:t>
      </w:r>
    </w:p>
    <w:p w14:paraId="01E2F52A" w14:textId="77777777" w:rsidR="0075700F" w:rsidRPr="00D57E83" w:rsidRDefault="0075700F" w:rsidP="0075700F">
      <w:pPr>
        <w:pStyle w:val="aff0"/>
        <w:rPr>
          <w:lang w:val="en-US"/>
        </w:rPr>
      </w:pPr>
      <w:r w:rsidRPr="00D57E83">
        <w:rPr>
          <w:lang w:val="en-US"/>
        </w:rPr>
        <w:t xml:space="preserve">// </w:t>
      </w:r>
      <w:r w:rsidRPr="00E834BE">
        <w:t>После</w:t>
      </w:r>
      <w:r w:rsidRPr="00D57E83">
        <w:rPr>
          <w:lang w:val="en-US"/>
        </w:rPr>
        <w:t xml:space="preserve"> </w:t>
      </w:r>
      <w:proofErr w:type="spellStart"/>
      <w:r w:rsidRPr="00E834BE">
        <w:t>рефакторинга</w:t>
      </w:r>
      <w:proofErr w:type="spellEnd"/>
      <w:r w:rsidRPr="00D57E83">
        <w:rPr>
          <w:lang w:val="en-US"/>
        </w:rPr>
        <w:t>:</w:t>
      </w:r>
    </w:p>
    <w:p w14:paraId="02EE9C89" w14:textId="553F8042" w:rsidR="00A5580A" w:rsidRPr="00D57E83" w:rsidRDefault="00A5580A" w:rsidP="0075700F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D57E83">
        <w:rPr>
          <w:lang w:val="en-US"/>
        </w:rPr>
        <w:t xml:space="preserve"> </w:t>
      </w:r>
      <w:r w:rsidRPr="00A5580A">
        <w:rPr>
          <w:lang w:val="en-US"/>
        </w:rPr>
        <w:t>result</w:t>
      </w:r>
      <w:r w:rsidRPr="00D57E83">
        <w:rPr>
          <w:lang w:val="en-US"/>
        </w:rPr>
        <w:t xml:space="preserve"> = </w:t>
      </w:r>
      <w:r w:rsidRPr="00A5580A">
        <w:rPr>
          <w:lang w:val="en-US"/>
        </w:rPr>
        <w:t>new</w:t>
      </w:r>
      <w:r w:rsidRPr="00D57E83">
        <w:rPr>
          <w:lang w:val="en-US"/>
        </w:rPr>
        <w:t xml:space="preserve"> </w:t>
      </w:r>
      <w:proofErr w:type="spellStart"/>
      <w:proofErr w:type="gramStart"/>
      <w:r w:rsidRPr="00A5580A">
        <w:rPr>
          <w:lang w:val="en-US"/>
        </w:rPr>
        <w:t>DiskInfo</w:t>
      </w:r>
      <w:proofErr w:type="spellEnd"/>
      <w:r w:rsidRPr="00D57E83">
        <w:rPr>
          <w:lang w:val="en-US"/>
        </w:rPr>
        <w:t>(</w:t>
      </w:r>
      <w:proofErr w:type="gramEnd"/>
      <w:r w:rsidRPr="00D57E83">
        <w:rPr>
          <w:lang w:val="en-US"/>
        </w:rPr>
        <w:t>);</w:t>
      </w:r>
    </w:p>
    <w:p w14:paraId="58486165" w14:textId="3E2D5F1E" w:rsidR="00A5580A" w:rsidRDefault="00A5580A" w:rsidP="00A5580A">
      <w:pPr>
        <w:pStyle w:val="a3"/>
      </w:pPr>
      <w:r w:rsidRPr="00A5580A">
        <w:t>Также оптимиз</w:t>
      </w:r>
      <w:r w:rsidR="00E74C8B">
        <w:t xml:space="preserve">ирована операция анализа диска при помощи </w:t>
      </w:r>
      <w:r w:rsidRPr="00A5580A">
        <w:t>асинхронн</w:t>
      </w:r>
      <w:r w:rsidR="00E74C8B">
        <w:t xml:space="preserve">ого запуска </w:t>
      </w:r>
      <w:r w:rsidRPr="00A5580A">
        <w:t xml:space="preserve">(листинг </w:t>
      </w:r>
      <w:r w:rsidR="00955AD4">
        <w:t>16</w:t>
      </w:r>
      <w:r w:rsidRPr="00A5580A">
        <w:t>).</w:t>
      </w:r>
    </w:p>
    <w:p w14:paraId="5723A403" w14:textId="6227FD48" w:rsidR="00955AD4" w:rsidRPr="00A5580A" w:rsidRDefault="00955AD4" w:rsidP="00E74C8B">
      <w:pPr>
        <w:pStyle w:val="aff2"/>
      </w:pPr>
      <w:r w:rsidRPr="007A34B3">
        <w:t>Листинг</w:t>
      </w:r>
      <w:r w:rsidRPr="00D35518">
        <w:t xml:space="preserve"> 1</w:t>
      </w:r>
      <w:r w:rsidR="00A85186">
        <w:t>6</w:t>
      </w:r>
      <w:r w:rsidRPr="00D35518">
        <w:t xml:space="preserve"> – </w:t>
      </w:r>
      <w:r w:rsidR="00E74C8B">
        <w:t>Ф</w:t>
      </w:r>
      <w:r w:rsidR="00E74C8B">
        <w:t>рагмент кода асинхронного запуска метода</w:t>
      </w:r>
    </w:p>
    <w:p w14:paraId="078096DA" w14:textId="77777777" w:rsidR="00A5580A" w:rsidRPr="00D57E83" w:rsidRDefault="00A5580A" w:rsidP="00A5580A">
      <w:pPr>
        <w:pStyle w:val="aff0"/>
      </w:pPr>
      <w:r w:rsidRPr="00D57E83">
        <w:t>// До:</w:t>
      </w:r>
    </w:p>
    <w:p w14:paraId="6B27EDD4" w14:textId="77777777" w:rsidR="00A5580A" w:rsidRPr="00A5580A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A5580A">
        <w:rPr>
          <w:lang w:val="en-US"/>
        </w:rPr>
        <w:t xml:space="preserve"> result = </w:t>
      </w:r>
      <w:proofErr w:type="spellStart"/>
      <w:r w:rsidRPr="00A5580A">
        <w:rPr>
          <w:lang w:val="en-US"/>
        </w:rPr>
        <w:t>DiskAnalyzerMain.AnalyzeDisk</w:t>
      </w:r>
      <w:proofErr w:type="spellEnd"/>
      <w:r w:rsidRPr="00A5580A">
        <w:rPr>
          <w:lang w:val="en-US"/>
        </w:rPr>
        <w:t>(</w:t>
      </w:r>
      <w:proofErr w:type="spellStart"/>
      <w:r w:rsidRPr="00A5580A">
        <w:rPr>
          <w:lang w:val="en-US"/>
        </w:rPr>
        <w:t>driveLetter</w:t>
      </w:r>
      <w:proofErr w:type="spellEnd"/>
      <w:r w:rsidRPr="00A5580A">
        <w:rPr>
          <w:lang w:val="en-US"/>
        </w:rPr>
        <w:t>);</w:t>
      </w:r>
    </w:p>
    <w:p w14:paraId="75DBC68A" w14:textId="77777777" w:rsidR="00A5580A" w:rsidRPr="00A5580A" w:rsidRDefault="00A5580A" w:rsidP="00A5580A">
      <w:pPr>
        <w:pStyle w:val="aff0"/>
        <w:rPr>
          <w:lang w:val="en-US"/>
        </w:rPr>
      </w:pPr>
    </w:p>
    <w:p w14:paraId="0B5C84F6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 xml:space="preserve">// </w:t>
      </w:r>
      <w:proofErr w:type="spellStart"/>
      <w:r w:rsidRPr="00A5580A">
        <w:rPr>
          <w:lang w:val="en-US"/>
        </w:rPr>
        <w:t>После</w:t>
      </w:r>
      <w:proofErr w:type="spellEnd"/>
      <w:r w:rsidRPr="00A5580A">
        <w:rPr>
          <w:lang w:val="en-US"/>
        </w:rPr>
        <w:t>:</w:t>
      </w:r>
    </w:p>
    <w:p w14:paraId="049D8CED" w14:textId="77658956" w:rsidR="00A5580A" w:rsidRPr="00A5580A" w:rsidRDefault="00A5580A" w:rsidP="00A5580A">
      <w:pPr>
        <w:pStyle w:val="aff0"/>
        <w:rPr>
          <w:lang w:val="en-US"/>
        </w:rPr>
      </w:pPr>
      <w:proofErr w:type="spellStart"/>
      <w:r w:rsidRPr="00A5580A">
        <w:rPr>
          <w:lang w:val="en-US"/>
        </w:rPr>
        <w:t>var</w:t>
      </w:r>
      <w:proofErr w:type="spellEnd"/>
      <w:r w:rsidRPr="00A5580A">
        <w:rPr>
          <w:lang w:val="en-US"/>
        </w:rPr>
        <w:t xml:space="preserve"> result = await </w:t>
      </w:r>
      <w:proofErr w:type="spellStart"/>
      <w:r w:rsidRPr="00A5580A">
        <w:rPr>
          <w:lang w:val="en-US"/>
        </w:rPr>
        <w:t>Task.Run</w:t>
      </w:r>
      <w:proofErr w:type="spellEnd"/>
      <w:r w:rsidRPr="00A5580A">
        <w:rPr>
          <w:lang w:val="en-US"/>
        </w:rPr>
        <w:t xml:space="preserve">(() =&gt; </w:t>
      </w:r>
      <w:proofErr w:type="spellStart"/>
      <w:r w:rsidRPr="00A5580A">
        <w:rPr>
          <w:lang w:val="en-US"/>
        </w:rPr>
        <w:t>DiskAnalyzerMain.AnalyzeDisk</w:t>
      </w:r>
      <w:proofErr w:type="spellEnd"/>
      <w:r w:rsidRPr="00A5580A">
        <w:rPr>
          <w:lang w:val="en-US"/>
        </w:rPr>
        <w:t>(</w:t>
      </w:r>
      <w:proofErr w:type="spellStart"/>
      <w:r w:rsidRPr="00A5580A">
        <w:rPr>
          <w:lang w:val="en-US"/>
        </w:rPr>
        <w:t>driveLetter</w:t>
      </w:r>
      <w:proofErr w:type="spellEnd"/>
      <w:r w:rsidRPr="00A5580A">
        <w:rPr>
          <w:lang w:val="en-US"/>
        </w:rPr>
        <w:t>));</w:t>
      </w:r>
    </w:p>
    <w:p w14:paraId="2DE0DE40" w14:textId="5954673D" w:rsidR="007B1296" w:rsidRPr="00E834BE" w:rsidRDefault="007B1296" w:rsidP="007B1296">
      <w:pPr>
        <w:pStyle w:val="a7"/>
      </w:pPr>
      <w:bookmarkStart w:id="29" w:name="_Toc201306983"/>
      <w:r>
        <w:lastRenderedPageBreak/>
        <w:t>Заключение</w:t>
      </w:r>
      <w:bookmarkEnd w:id="29"/>
    </w:p>
    <w:p w14:paraId="4AEF923C" w14:textId="6EAB7EDE" w:rsidR="00495C7A" w:rsidRPr="00287AC4" w:rsidRDefault="00495C7A" w:rsidP="00182DFD">
      <w:pPr>
        <w:pStyle w:val="a3"/>
      </w:pPr>
      <w:r w:rsidRPr="00495C7A">
        <w:t>Для прохождения практики в Управлении Федерального казначейства по Архангельской области и Ненецкому автономному округу учреждением было предоставлено всё необходимое оборудование и программное обеспечение.</w:t>
      </w:r>
    </w:p>
    <w:p w14:paraId="16E3B9EC" w14:textId="77777777" w:rsidR="0024388C" w:rsidRPr="0024388C" w:rsidRDefault="0024388C" w:rsidP="00182DFD">
      <w:pPr>
        <w:pStyle w:val="a3"/>
      </w:pPr>
      <w:r w:rsidRPr="0024388C">
        <w:t>Цели производственной практики достигнуты:</w:t>
      </w:r>
    </w:p>
    <w:p w14:paraId="2D3B6C63" w14:textId="1D780AF6" w:rsidR="0024388C" w:rsidRPr="0024388C" w:rsidRDefault="00286A0A" w:rsidP="0024388C">
      <w:pPr>
        <w:pStyle w:val="a1"/>
      </w:pPr>
      <w:r>
        <w:t>п</w:t>
      </w:r>
      <w:r w:rsidR="0024388C" w:rsidRPr="0024388C">
        <w:t>олучен практический опыт по выполнению работ по ПМ.01 «Разработка программных модулей программного обеспечения для компьютерных систем» и развиты общие и профессиональные компетенции;</w:t>
      </w:r>
    </w:p>
    <w:p w14:paraId="0658D25B" w14:textId="6C1D7120" w:rsidR="0024388C" w:rsidRPr="0024388C" w:rsidRDefault="0024388C" w:rsidP="0024388C">
      <w:pPr>
        <w:pStyle w:val="a1"/>
      </w:pPr>
      <w:r w:rsidRPr="0024388C">
        <w:t xml:space="preserve"> получен практический опыт по выполнению работ по ПМ.11 «Разработка и администрирование баз данных» и развиты общие и профессиональные компетенции.</w:t>
      </w:r>
    </w:p>
    <w:p w14:paraId="02ED3BFD" w14:textId="5BB9EA27" w:rsidR="00182DFD" w:rsidRDefault="0024388C" w:rsidP="00182DFD">
      <w:pPr>
        <w:pStyle w:val="a3"/>
      </w:pPr>
      <w:r w:rsidRPr="0024388C">
        <w:t>Для достижения целей практики выполнены следующие задачи</w:t>
      </w:r>
      <w:r w:rsidR="0037666A" w:rsidRPr="00BA3EA6">
        <w:t>:</w:t>
      </w:r>
    </w:p>
    <w:p w14:paraId="390BED27" w14:textId="75E1D16B" w:rsidR="00A5580A" w:rsidRPr="008170F4" w:rsidRDefault="008170F4" w:rsidP="00A5580A">
      <w:pPr>
        <w:pStyle w:val="a1"/>
        <w:tabs>
          <w:tab w:val="clear" w:pos="1276"/>
        </w:tabs>
      </w:pPr>
      <w:r w:rsidRPr="008170F4">
        <w:t>сформированы алгоритмы</w:t>
      </w:r>
      <w:r w:rsidR="00A5580A" w:rsidRPr="008170F4">
        <w:t xml:space="preserve"> разработки ПМ в соответствии с техническим заданием;</w:t>
      </w:r>
    </w:p>
    <w:p w14:paraId="1995BA87" w14:textId="01DC3838" w:rsidR="00A5580A" w:rsidRPr="008170F4" w:rsidRDefault="008170F4" w:rsidP="00A5580A">
      <w:pPr>
        <w:pStyle w:val="a1"/>
        <w:tabs>
          <w:tab w:val="clear" w:pos="1276"/>
        </w:tabs>
        <w:rPr>
          <w:lang w:eastAsia="ru-RU"/>
        </w:rPr>
      </w:pPr>
      <w:r w:rsidRPr="008170F4">
        <w:rPr>
          <w:lang w:eastAsia="ru-RU"/>
        </w:rPr>
        <w:t>разработан</w:t>
      </w:r>
      <w:r w:rsidR="00A5580A" w:rsidRPr="008170F4">
        <w:rPr>
          <w:lang w:eastAsia="ru-RU"/>
        </w:rPr>
        <w:t xml:space="preserve"> ПМ в соответствии с техническим заданием, с использованием современных языков программирования и сред разработки;</w:t>
      </w:r>
    </w:p>
    <w:p w14:paraId="3F4C6B80" w14:textId="16A766DB" w:rsidR="00A5580A" w:rsidRPr="008170F4" w:rsidRDefault="008170F4" w:rsidP="00A5580A">
      <w:pPr>
        <w:pStyle w:val="a1"/>
        <w:tabs>
          <w:tab w:val="clear" w:pos="1276"/>
        </w:tabs>
      </w:pPr>
      <w:r w:rsidRPr="008170F4">
        <w:t>выполнены тестирования</w:t>
      </w:r>
      <w:r w:rsidR="00A5580A" w:rsidRPr="008170F4">
        <w:t xml:space="preserve"> ПМ;</w:t>
      </w:r>
    </w:p>
    <w:p w14:paraId="71C4D607" w14:textId="64BA9DA8" w:rsidR="00A5580A" w:rsidRPr="008170F4" w:rsidRDefault="008170F4" w:rsidP="00A5580A">
      <w:pPr>
        <w:pStyle w:val="a1"/>
        <w:tabs>
          <w:tab w:val="clear" w:pos="1276"/>
        </w:tabs>
      </w:pPr>
      <w:r w:rsidRPr="008170F4">
        <w:t xml:space="preserve">осуществлен </w:t>
      </w:r>
      <w:proofErr w:type="spellStart"/>
      <w:r w:rsidRPr="008170F4">
        <w:t>рефакторинг</w:t>
      </w:r>
      <w:proofErr w:type="spellEnd"/>
      <w:r w:rsidRPr="008170F4">
        <w:t xml:space="preserve"> и оптимизация</w:t>
      </w:r>
      <w:r w:rsidR="00A5580A" w:rsidRPr="008170F4">
        <w:t xml:space="preserve"> программного кода;</w:t>
      </w:r>
    </w:p>
    <w:p w14:paraId="2753C427" w14:textId="7DE94D23" w:rsidR="00A5580A" w:rsidRPr="008170F4" w:rsidRDefault="008170F4" w:rsidP="00A5580A">
      <w:pPr>
        <w:pStyle w:val="a1"/>
        <w:tabs>
          <w:tab w:val="clear" w:pos="1276"/>
        </w:tabs>
      </w:pPr>
      <w:r w:rsidRPr="008170F4">
        <w:t>разработаны модули</w:t>
      </w:r>
      <w:r w:rsidR="00A5580A" w:rsidRPr="008170F4">
        <w:t xml:space="preserve"> ПО для мобильных платформ;</w:t>
      </w:r>
    </w:p>
    <w:p w14:paraId="5398DE83" w14:textId="50A15569" w:rsidR="00A5580A" w:rsidRPr="008170F4" w:rsidRDefault="008170F4" w:rsidP="00A5580A">
      <w:pPr>
        <w:pStyle w:val="a1"/>
        <w:tabs>
          <w:tab w:val="clear" w:pos="1276"/>
        </w:tabs>
      </w:pPr>
      <w:r w:rsidRPr="008170F4">
        <w:t>осуществлены сбор, обработка и анализ</w:t>
      </w:r>
      <w:r w:rsidR="00A5580A" w:rsidRPr="008170F4">
        <w:t xml:space="preserve"> информации для проектирования БД;</w:t>
      </w:r>
    </w:p>
    <w:p w14:paraId="2A9D3955" w14:textId="69CC79C1" w:rsidR="00A5580A" w:rsidRPr="008170F4" w:rsidRDefault="008170F4" w:rsidP="00A5580A">
      <w:pPr>
        <w:pStyle w:val="a1"/>
        <w:tabs>
          <w:tab w:val="clear" w:pos="1276"/>
        </w:tabs>
      </w:pPr>
      <w:r w:rsidRPr="008170F4">
        <w:t>спроектированы</w:t>
      </w:r>
      <w:r w:rsidR="00A5580A" w:rsidRPr="008170F4">
        <w:t xml:space="preserve"> баз</w:t>
      </w:r>
      <w:r w:rsidRPr="008170F4">
        <w:t>ы</w:t>
      </w:r>
      <w:r w:rsidR="00A5580A" w:rsidRPr="008170F4">
        <w:t xml:space="preserve"> данных в соответствии с результатами анализа предметной области, с учётом требований к структуре, целостности и производительности;</w:t>
      </w:r>
    </w:p>
    <w:p w14:paraId="4DB1F55D" w14:textId="6ABB1259" w:rsidR="00A5580A" w:rsidRPr="008170F4" w:rsidRDefault="008170F4" w:rsidP="00A5580A">
      <w:pPr>
        <w:pStyle w:val="a1"/>
        <w:tabs>
          <w:tab w:val="clear" w:pos="1276"/>
        </w:tabs>
      </w:pPr>
      <w:r w:rsidRPr="008170F4">
        <w:t>реализована</w:t>
      </w:r>
      <w:r w:rsidR="00A5580A" w:rsidRPr="008170F4">
        <w:t xml:space="preserve"> БД в конкретной СУБД;</w:t>
      </w:r>
    </w:p>
    <w:p w14:paraId="3F1EC36E" w14:textId="1F495AD8" w:rsidR="00A5580A" w:rsidRPr="008170F4" w:rsidRDefault="008170F4" w:rsidP="00A5580A">
      <w:pPr>
        <w:pStyle w:val="a1"/>
        <w:tabs>
          <w:tab w:val="clear" w:pos="1276"/>
        </w:tabs>
      </w:pPr>
      <w:r w:rsidRPr="008170F4">
        <w:t xml:space="preserve">произведено </w:t>
      </w:r>
      <w:r w:rsidR="00A5580A" w:rsidRPr="008170F4">
        <w:t>администри</w:t>
      </w:r>
      <w:bookmarkStart w:id="30" w:name="_GoBack"/>
      <w:bookmarkEnd w:id="30"/>
      <w:r w:rsidR="00A5580A" w:rsidRPr="008170F4">
        <w:t>рование БД;</w:t>
      </w:r>
    </w:p>
    <w:p w14:paraId="1A3C3A37" w14:textId="259FDE8E" w:rsidR="00A5580A" w:rsidRPr="008170F4" w:rsidRDefault="008170F4" w:rsidP="00A5580A">
      <w:pPr>
        <w:pStyle w:val="a1"/>
      </w:pPr>
      <w:r w:rsidRPr="008170F4">
        <w:t>обеспечена защита</w:t>
      </w:r>
      <w:r w:rsidR="00A5580A" w:rsidRPr="008170F4">
        <w:t xml:space="preserve"> информации в базах данных с использованием современных технологий и методов информационной безопасности.</w:t>
      </w:r>
    </w:p>
    <w:p w14:paraId="06F88F8B" w14:textId="08A76911" w:rsidR="00182DFD" w:rsidRPr="00BA3EA6" w:rsidRDefault="007B1296" w:rsidP="00182DFD">
      <w:pPr>
        <w:pStyle w:val="a7"/>
      </w:pPr>
      <w:bookmarkStart w:id="31" w:name="_Toc201306984"/>
      <w:r>
        <w:lastRenderedPageBreak/>
        <w:t>Список использованных источников</w:t>
      </w:r>
      <w:bookmarkEnd w:id="31"/>
    </w:p>
    <w:p w14:paraId="1DCB38B4" w14:textId="02FB466B" w:rsidR="00D57E83" w:rsidRPr="00E74C8B" w:rsidRDefault="00D57E83" w:rsidP="006D5026">
      <w:pPr>
        <w:pStyle w:val="a3"/>
        <w:numPr>
          <w:ilvl w:val="0"/>
          <w:numId w:val="3"/>
        </w:numPr>
      </w:pPr>
      <w:bookmarkStart w:id="32" w:name="_Ref201172920"/>
      <w:r w:rsidRPr="00E74C8B">
        <w:t xml:space="preserve">Александрова И. Л., Тумаков Д. Н. </w:t>
      </w:r>
      <w:r w:rsidRPr="00E74C8B">
        <w:rPr>
          <w:iCs/>
        </w:rPr>
        <w:t>Программирование на языке C#</w:t>
      </w:r>
      <w:r w:rsidRPr="00E74C8B">
        <w:t xml:space="preserve">. – </w:t>
      </w:r>
      <w:proofErr w:type="gramStart"/>
      <w:r w:rsidRPr="00E74C8B">
        <w:t>Казань :</w:t>
      </w:r>
      <w:proofErr w:type="gramEnd"/>
      <w:r w:rsidRPr="00E74C8B">
        <w:t xml:space="preserve"> Казанский федеральный университет, 2017. – 112 с. – URL: </w:t>
      </w:r>
      <w:hyperlink r:id="rId16" w:tgtFrame="_new" w:history="1">
        <w:r w:rsidRPr="00E74C8B">
          <w:rPr>
            <w:rStyle w:val="af7"/>
            <w:color w:val="auto"/>
            <w:u w:val="none"/>
          </w:rPr>
          <w:t>https://kpfu.ru/portal/docs/F304170973/Aleksandrova_I_L___Tumakov_D_N_P.pdf</w:t>
        </w:r>
      </w:hyperlink>
      <w:r w:rsidRPr="00E74C8B">
        <w:t xml:space="preserve"> (дата обращения: 13.05.2025). – </w:t>
      </w:r>
      <w:r w:rsidR="00E74C8B" w:rsidRPr="00E74C8B">
        <w:t>Режим доступа: свободный.</w:t>
      </w:r>
      <w:bookmarkEnd w:id="32"/>
      <w:r w:rsidR="00E74C8B" w:rsidRPr="00E74C8B">
        <w:t xml:space="preserve"> </w:t>
      </w:r>
      <w:r w:rsidR="00E74C8B" w:rsidRPr="00E74C8B">
        <w:t>– Текст: электронный.</w:t>
      </w:r>
    </w:p>
    <w:p w14:paraId="184B2277" w14:textId="6EEE89A6" w:rsidR="00D57E83" w:rsidRPr="00E74C8B" w:rsidRDefault="00D57E83" w:rsidP="006D5026">
      <w:pPr>
        <w:pStyle w:val="a3"/>
        <w:numPr>
          <w:ilvl w:val="0"/>
          <w:numId w:val="3"/>
        </w:numPr>
      </w:pPr>
      <w:bookmarkStart w:id="33" w:name="_Ref201172655"/>
      <w:r w:rsidRPr="00E74C8B">
        <w:t xml:space="preserve">Пахомов Б. И. </w:t>
      </w:r>
      <w:r w:rsidRPr="00E74C8B">
        <w:rPr>
          <w:iCs/>
        </w:rPr>
        <w:t>C#</w:t>
      </w:r>
      <w:r w:rsidRPr="00E74C8B">
        <w:rPr>
          <w:i/>
          <w:iCs/>
        </w:rPr>
        <w:t xml:space="preserve"> </w:t>
      </w:r>
      <w:r w:rsidRPr="00E74C8B">
        <w:rPr>
          <w:iCs/>
        </w:rPr>
        <w:t>для начинающих</w:t>
      </w:r>
      <w:r w:rsidRPr="00E74C8B">
        <w:t>. – С</w:t>
      </w:r>
      <w:r w:rsidR="00E74C8B" w:rsidRPr="00E74C8B">
        <w:t>анкт-</w:t>
      </w:r>
      <w:proofErr w:type="gramStart"/>
      <w:r w:rsidR="00E74C8B" w:rsidRPr="00E74C8B">
        <w:t>Петербург</w:t>
      </w:r>
      <w:r w:rsidRPr="00E74C8B">
        <w:t xml:space="preserve"> :</w:t>
      </w:r>
      <w:proofErr w:type="gramEnd"/>
      <w:r w:rsidRPr="00E74C8B">
        <w:t xml:space="preserve"> БХВ</w:t>
      </w:r>
      <w:r w:rsidR="00E74C8B" w:rsidRPr="00E74C8B">
        <w:t>-</w:t>
      </w:r>
      <w:r w:rsidRPr="00E74C8B">
        <w:t xml:space="preserve">Петербург, 2014. – 432 с. – URL: </w:t>
      </w:r>
      <w:hyperlink r:id="rId17" w:tgtFrame="_new" w:history="1">
        <w:r w:rsidRPr="00E74C8B">
          <w:rPr>
            <w:rStyle w:val="af7"/>
            <w:color w:val="auto"/>
            <w:u w:val="none"/>
          </w:rPr>
          <w:t>https://lesmatveev.narod.ru/knigi_proect/ci_sharp.pdf</w:t>
        </w:r>
      </w:hyperlink>
      <w:r w:rsidRPr="00E74C8B">
        <w:t xml:space="preserve"> (дата обращения: 31.05.2025). </w:t>
      </w:r>
      <w:bookmarkEnd w:id="33"/>
      <w:r w:rsidR="00E74C8B" w:rsidRPr="00E74C8B">
        <w:t>– Режим доступа: свободный. – Текст: электронный.</w:t>
      </w:r>
    </w:p>
    <w:p w14:paraId="47FC8BEF" w14:textId="77777777" w:rsidR="00E74C8B" w:rsidRDefault="00E74C8B" w:rsidP="00E74C8B">
      <w:pPr>
        <w:pStyle w:val="a3"/>
        <w:numPr>
          <w:ilvl w:val="0"/>
          <w:numId w:val="3"/>
        </w:numPr>
      </w:pPr>
      <w:bookmarkStart w:id="34" w:name="_Ref201172774"/>
      <w:bookmarkStart w:id="35" w:name="_Ref201247005"/>
      <w:r w:rsidRPr="00EC6E90">
        <w:t xml:space="preserve">Шустова, Л. И. Базы данных: учебник / Л. И. Шустова, О. В. Тараканов. – </w:t>
      </w:r>
      <w:proofErr w:type="gramStart"/>
      <w:r w:rsidRPr="00EC6E90">
        <w:t>Москва :</w:t>
      </w:r>
      <w:proofErr w:type="gramEnd"/>
      <w:r w:rsidRPr="00EC6E90">
        <w:t xml:space="preserve"> ИНФРА-М, 2024. – 304 с. – </w:t>
      </w:r>
      <w:proofErr w:type="gramStart"/>
      <w:r w:rsidRPr="00EC6E90">
        <w:t>Текст :</w:t>
      </w:r>
      <w:proofErr w:type="gramEnd"/>
      <w:r w:rsidRPr="00EC6E90">
        <w:t xml:space="preserve"> электронный. – URL: </w:t>
      </w:r>
      <w:hyperlink r:id="rId18" w:history="1">
        <w:r w:rsidRPr="00B851AF">
          <w:rPr>
            <w:rStyle w:val="af7"/>
            <w:color w:val="auto"/>
          </w:rPr>
          <w:t>https://znanium.ru/catalog/p</w:t>
        </w:r>
        <w:r w:rsidRPr="00B851AF">
          <w:rPr>
            <w:rStyle w:val="af7"/>
            <w:color w:val="auto"/>
          </w:rPr>
          <w:t>r</w:t>
        </w:r>
        <w:r w:rsidRPr="00B851AF">
          <w:rPr>
            <w:rStyle w:val="af7"/>
            <w:color w:val="auto"/>
          </w:rPr>
          <w:t>oduct/2149043</w:t>
        </w:r>
      </w:hyperlink>
      <w:r w:rsidRPr="00EC6E90">
        <w:t xml:space="preserve"> (дата обращения: 19.05.2025). – Режим доступа: по подписке.</w:t>
      </w:r>
      <w:bookmarkEnd w:id="35"/>
    </w:p>
    <w:p w14:paraId="38D22BD9" w14:textId="4AAB483B" w:rsidR="00A2569E" w:rsidRPr="00E74C8B" w:rsidRDefault="00A2569E" w:rsidP="00A2569E">
      <w:pPr>
        <w:pStyle w:val="a3"/>
        <w:numPr>
          <w:ilvl w:val="0"/>
          <w:numId w:val="3"/>
        </w:numPr>
      </w:pPr>
      <w:proofErr w:type="spellStart"/>
      <w:r w:rsidRPr="00E74C8B">
        <w:t>JetBrains</w:t>
      </w:r>
      <w:proofErr w:type="spellEnd"/>
      <w:r w:rsidRPr="00E74C8B">
        <w:t xml:space="preserve">. </w:t>
      </w:r>
      <w:r w:rsidRPr="00E74C8B">
        <w:rPr>
          <w:iCs/>
        </w:rPr>
        <w:t>Документация</w:t>
      </w:r>
      <w:r w:rsidRPr="00E74C8B">
        <w:rPr>
          <w:i/>
          <w:iCs/>
        </w:rPr>
        <w:t xml:space="preserve"> </w:t>
      </w:r>
      <w:r w:rsidRPr="00E74C8B">
        <w:rPr>
          <w:iCs/>
        </w:rPr>
        <w:t xml:space="preserve">по </w:t>
      </w:r>
      <w:proofErr w:type="spellStart"/>
      <w:r w:rsidRPr="00E74C8B">
        <w:rPr>
          <w:iCs/>
        </w:rPr>
        <w:t>Kotlin</w:t>
      </w:r>
      <w:proofErr w:type="spellEnd"/>
      <w:r w:rsidRPr="00E74C8B">
        <w:rPr>
          <w:iCs/>
        </w:rPr>
        <w:t xml:space="preserve"> для </w:t>
      </w:r>
      <w:proofErr w:type="spellStart"/>
      <w:r w:rsidRPr="00E74C8B">
        <w:rPr>
          <w:iCs/>
        </w:rPr>
        <w:t>Android</w:t>
      </w:r>
      <w:proofErr w:type="spellEnd"/>
      <w:r w:rsidRPr="00E74C8B">
        <w:rPr>
          <w:iCs/>
        </w:rPr>
        <w:t>-разработчиков</w:t>
      </w:r>
      <w:r w:rsidRPr="00E74C8B">
        <w:t xml:space="preserve">. – URL: </w:t>
      </w:r>
      <w:hyperlink r:id="rId19" w:tgtFrame="_new" w:history="1">
        <w:r w:rsidRPr="00E74C8B">
          <w:rPr>
            <w:rStyle w:val="af7"/>
            <w:color w:val="auto"/>
            <w:u w:val="none"/>
          </w:rPr>
          <w:t>https://kotlinlang.org/docs/android-overview.html</w:t>
        </w:r>
      </w:hyperlink>
      <w:r w:rsidRPr="00E74C8B">
        <w:t xml:space="preserve"> (дата обращения: 15.05.2025). </w:t>
      </w:r>
      <w:bookmarkEnd w:id="34"/>
      <w:r w:rsidR="00E74C8B" w:rsidRPr="00E74C8B">
        <w:t>– Режим доступа: свободный. – Текст: электронный.</w:t>
      </w:r>
    </w:p>
    <w:p w14:paraId="10BE36AF" w14:textId="6DC97975" w:rsidR="00E74C8B" w:rsidRPr="0063661A" w:rsidRDefault="00A2569E" w:rsidP="00E74C8B">
      <w:pPr>
        <w:pStyle w:val="a3"/>
        <w:numPr>
          <w:ilvl w:val="0"/>
          <w:numId w:val="3"/>
        </w:numPr>
      </w:pPr>
      <w:bookmarkStart w:id="36" w:name="_Ref201173056"/>
      <w:r w:rsidRPr="00E74C8B">
        <w:t xml:space="preserve">WPF </w:t>
      </w:r>
      <w:proofErr w:type="spellStart"/>
      <w:proofErr w:type="gramStart"/>
      <w:r w:rsidRPr="00E74C8B">
        <w:t>Documentation</w:t>
      </w:r>
      <w:proofErr w:type="spellEnd"/>
      <w:r w:rsidRPr="00E74C8B">
        <w:t xml:space="preserve"> :</w:t>
      </w:r>
      <w:proofErr w:type="gramEnd"/>
      <w:r w:rsidRPr="00E74C8B">
        <w:t xml:space="preserve"> [сайт] / корпорация </w:t>
      </w:r>
      <w:proofErr w:type="spellStart"/>
      <w:r w:rsidRPr="00E74C8B">
        <w:t>Microsoft</w:t>
      </w:r>
      <w:proofErr w:type="spellEnd"/>
      <w:r w:rsidRPr="00E74C8B">
        <w:t xml:space="preserve">. – </w:t>
      </w:r>
      <w:proofErr w:type="spellStart"/>
      <w:r w:rsidRPr="00E74C8B">
        <w:t>Редмонд</w:t>
      </w:r>
      <w:proofErr w:type="spellEnd"/>
      <w:r w:rsidRPr="00E74C8B">
        <w:t xml:space="preserve">, 2000–2025. – Обновляется ежедневно. – URL: https://learn.microsoft.com/en-us/dotnet/desktop/wpf/?view=netdesktop-8.0 (дата обращения: 18.05.2025). – </w:t>
      </w:r>
      <w:proofErr w:type="gramStart"/>
      <w:r w:rsidRPr="00E74C8B">
        <w:t>Текст :</w:t>
      </w:r>
      <w:proofErr w:type="gramEnd"/>
      <w:r w:rsidRPr="00E74C8B">
        <w:t xml:space="preserve"> электронный.</w:t>
      </w:r>
      <w:bookmarkEnd w:id="36"/>
    </w:p>
    <w:sectPr w:rsidR="00E74C8B" w:rsidRPr="0063661A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Роман Садовский" w:date="2025-06-08T19:39:00Z" w:initials="РС">
    <w:p w14:paraId="7772353C" w14:textId="77777777" w:rsidR="00D57E83" w:rsidRDefault="00D57E83" w:rsidP="004B15F8">
      <w:pPr>
        <w:pStyle w:val="aff4"/>
        <w:jc w:val="left"/>
      </w:pPr>
      <w:r>
        <w:rPr>
          <w:rStyle w:val="aff3"/>
        </w:rPr>
        <w:annotationRef/>
      </w:r>
      <w:r>
        <w:t>Опять же, 1 страницу, а не пол</w:t>
      </w:r>
    </w:p>
  </w:comment>
  <w:comment w:id="8" w:author="Zoom Best" w:date="2025-06-13T15:15:00Z" w:initials="ZB">
    <w:p w14:paraId="2A4D7CDB" w14:textId="2736C6D1" w:rsidR="00D57E83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633D99">
        <w:t>.</w:t>
      </w:r>
    </w:p>
  </w:comment>
  <w:comment w:id="11" w:author="Роман Садовский" w:date="2025-06-08T20:09:00Z" w:initials="РС">
    <w:p w14:paraId="5A2F03BC" w14:textId="77777777" w:rsidR="00D57E83" w:rsidRDefault="00D57E83" w:rsidP="00D65A67">
      <w:pPr>
        <w:pStyle w:val="aff4"/>
        <w:jc w:val="left"/>
      </w:pPr>
      <w:r>
        <w:rPr>
          <w:rStyle w:val="aff3"/>
        </w:rPr>
        <w:annotationRef/>
      </w:r>
      <w:r>
        <w:t>Очень мелко, стрелки все еще не такие, пустая строка перед рисунком должна быть</w:t>
      </w:r>
    </w:p>
  </w:comment>
  <w:comment w:id="12" w:author="Zoom Best" w:date="2025-06-14T20:08:00Z" w:initials="ZB">
    <w:p w14:paraId="4FC43DDC" w14:textId="6169BAA0" w:rsidR="00D57E83" w:rsidRPr="00495C7A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495C7A">
        <w:t>.</w:t>
      </w:r>
    </w:p>
  </w:comment>
  <w:comment w:id="13" w:author="Роман Садовский" w:date="2025-06-08T20:16:00Z" w:initials="РС">
    <w:p w14:paraId="5BD9933E" w14:textId="77777777" w:rsidR="00D57E83" w:rsidRDefault="00D57E83" w:rsidP="003F36F0">
      <w:pPr>
        <w:pStyle w:val="aff4"/>
        <w:jc w:val="left"/>
      </w:pPr>
      <w:r>
        <w:rPr>
          <w:rStyle w:val="aff3"/>
        </w:rPr>
        <w:annotationRef/>
      </w:r>
      <w:r>
        <w:t>Нет пустой строки</w:t>
      </w:r>
    </w:p>
  </w:comment>
  <w:comment w:id="14" w:author="Zoom Best" w:date="2025-06-13T15:15:00Z" w:initials="ZB">
    <w:p w14:paraId="66FEFA63" w14:textId="3DEC62AA" w:rsidR="00D57E83" w:rsidRPr="002C7AAD" w:rsidRDefault="00D57E83">
      <w:pPr>
        <w:pStyle w:val="aff4"/>
      </w:pPr>
      <w:r>
        <w:rPr>
          <w:rStyle w:val="aff3"/>
        </w:rPr>
        <w:annotationRef/>
      </w:r>
      <w:r>
        <w:t>Исправил</w:t>
      </w:r>
      <w:r w:rsidRPr="002C7AAD">
        <w:t>.</w:t>
      </w:r>
    </w:p>
  </w:comment>
  <w:comment w:id="15" w:author="221" w:date="2025-06-20T11:06:00Z" w:initials="2">
    <w:p w14:paraId="02583F3A" w14:textId="0B45F6F9" w:rsidR="00760767" w:rsidRDefault="00760767">
      <w:pPr>
        <w:pStyle w:val="aff4"/>
      </w:pPr>
      <w:r>
        <w:rPr>
          <w:rStyle w:val="aff3"/>
        </w:rPr>
        <w:annotationRef/>
      </w:r>
      <w:r>
        <w:t>Внешние ключи, пунктир для связей слева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72353C" w15:done="0"/>
  <w15:commentEx w15:paraId="2A4D7CDB" w15:paraIdParent="7772353C" w15:done="0"/>
  <w15:commentEx w15:paraId="5A2F03BC" w15:done="0"/>
  <w15:commentEx w15:paraId="4FC43DDC" w15:paraIdParent="5A2F03BC" w15:done="0"/>
  <w15:commentEx w15:paraId="5BD9933E" w15:done="0"/>
  <w15:commentEx w15:paraId="66FEFA63" w15:paraIdParent="5BD9933E" w15:done="0"/>
  <w15:commentEx w15:paraId="02583F3A" w15:paraIdParent="5BD993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603812" w16cex:dateUtc="2025-06-08T16:39:00Z"/>
  <w16cex:commentExtensible w16cex:durableId="54F4D8E4" w16cex:dateUtc="2025-06-13T12:15:00Z"/>
  <w16cex:commentExtensible w16cex:durableId="4E943DAE" w16cex:dateUtc="2025-06-08T17:09:00Z"/>
  <w16cex:commentExtensible w16cex:durableId="69B0C9EE" w16cex:dateUtc="2025-06-14T17:08:00Z"/>
  <w16cex:commentExtensible w16cex:durableId="79FADEDB" w16cex:dateUtc="2025-06-08T17:16:00Z"/>
  <w16cex:commentExtensible w16cex:durableId="62FF14BA" w16cex:dateUtc="2025-06-13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72353C" w16cid:durableId="12603812"/>
  <w16cid:commentId w16cid:paraId="2A4D7CDB" w16cid:durableId="54F4D8E4"/>
  <w16cid:commentId w16cid:paraId="5A2F03BC" w16cid:durableId="4E943DAE"/>
  <w16cid:commentId w16cid:paraId="4FC43DDC" w16cid:durableId="69B0C9EE"/>
  <w16cid:commentId w16cid:paraId="5BD9933E" w16cid:durableId="79FADEDB"/>
  <w16cid:commentId w16cid:paraId="66FEFA63" w16cid:durableId="62FF14B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45755" w14:textId="77777777" w:rsidR="00F82D36" w:rsidRDefault="00F82D36" w:rsidP="007B1296">
      <w:r>
        <w:separator/>
      </w:r>
    </w:p>
  </w:endnote>
  <w:endnote w:type="continuationSeparator" w:id="0">
    <w:p w14:paraId="27600F35" w14:textId="77777777" w:rsidR="00F82D36" w:rsidRDefault="00F82D3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61B0ED74" w:rsidR="00D57E83" w:rsidRDefault="00D57E8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0F4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F04B4" w14:textId="77777777" w:rsidR="00F82D36" w:rsidRDefault="00F82D36" w:rsidP="007B1296">
      <w:r>
        <w:separator/>
      </w:r>
    </w:p>
  </w:footnote>
  <w:footnote w:type="continuationSeparator" w:id="0">
    <w:p w14:paraId="53449E94" w14:textId="77777777" w:rsidR="00F82D36" w:rsidRDefault="00F82D3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1276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41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5" w15:restartNumberingAfterBreak="0">
    <w:nsid w:val="65E003DB"/>
    <w:multiLevelType w:val="multilevel"/>
    <w:tmpl w:val="2BB2A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40F2D"/>
    <w:multiLevelType w:val="multilevel"/>
    <w:tmpl w:val="E578E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ман Садовский">
    <w15:presenceInfo w15:providerId="Windows Live" w15:userId="ccdf376dd645e7d5"/>
  </w15:person>
  <w15:person w15:author="Zoom Best">
    <w15:presenceInfo w15:providerId="Windows Live" w15:userId="d88ff143a594623b"/>
  </w15:person>
  <w15:person w15:author="221">
    <w15:presenceInfo w15:providerId="None" w15:userId="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4"/>
    <w:rsid w:val="000000B9"/>
    <w:rsid w:val="00001D70"/>
    <w:rsid w:val="000045A4"/>
    <w:rsid w:val="00006D8A"/>
    <w:rsid w:val="000208B2"/>
    <w:rsid w:val="00022EAD"/>
    <w:rsid w:val="0002425F"/>
    <w:rsid w:val="00034D11"/>
    <w:rsid w:val="00042D1F"/>
    <w:rsid w:val="00044383"/>
    <w:rsid w:val="00046A82"/>
    <w:rsid w:val="000547B5"/>
    <w:rsid w:val="00060392"/>
    <w:rsid w:val="00060C07"/>
    <w:rsid w:val="00070444"/>
    <w:rsid w:val="00071534"/>
    <w:rsid w:val="00084431"/>
    <w:rsid w:val="00090835"/>
    <w:rsid w:val="000A0ED9"/>
    <w:rsid w:val="000A6AD3"/>
    <w:rsid w:val="000B2040"/>
    <w:rsid w:val="000C03D0"/>
    <w:rsid w:val="000D1FB9"/>
    <w:rsid w:val="000D64EF"/>
    <w:rsid w:val="000F46F2"/>
    <w:rsid w:val="000F49A0"/>
    <w:rsid w:val="000F6F34"/>
    <w:rsid w:val="00107049"/>
    <w:rsid w:val="001074B5"/>
    <w:rsid w:val="00107AAB"/>
    <w:rsid w:val="00111B6B"/>
    <w:rsid w:val="00122DF6"/>
    <w:rsid w:val="0012582A"/>
    <w:rsid w:val="00126FE5"/>
    <w:rsid w:val="00130C66"/>
    <w:rsid w:val="00132C79"/>
    <w:rsid w:val="0013310E"/>
    <w:rsid w:val="00135AB1"/>
    <w:rsid w:val="001503D9"/>
    <w:rsid w:val="00154AC6"/>
    <w:rsid w:val="00156367"/>
    <w:rsid w:val="00157D07"/>
    <w:rsid w:val="0018210A"/>
    <w:rsid w:val="00182DFD"/>
    <w:rsid w:val="001848F1"/>
    <w:rsid w:val="00197EED"/>
    <w:rsid w:val="001A1949"/>
    <w:rsid w:val="001A2720"/>
    <w:rsid w:val="001A2868"/>
    <w:rsid w:val="001B17C1"/>
    <w:rsid w:val="001B5082"/>
    <w:rsid w:val="001B5A61"/>
    <w:rsid w:val="001C17C2"/>
    <w:rsid w:val="001C42AC"/>
    <w:rsid w:val="001D3C5E"/>
    <w:rsid w:val="001E04EF"/>
    <w:rsid w:val="001F23BC"/>
    <w:rsid w:val="001F4637"/>
    <w:rsid w:val="002037EC"/>
    <w:rsid w:val="00216B25"/>
    <w:rsid w:val="0022213E"/>
    <w:rsid w:val="0022470A"/>
    <w:rsid w:val="00230654"/>
    <w:rsid w:val="00233FE5"/>
    <w:rsid w:val="00234EB9"/>
    <w:rsid w:val="00236936"/>
    <w:rsid w:val="0024388C"/>
    <w:rsid w:val="00244503"/>
    <w:rsid w:val="00261455"/>
    <w:rsid w:val="002657E6"/>
    <w:rsid w:val="00267E9D"/>
    <w:rsid w:val="00272499"/>
    <w:rsid w:val="00286A0A"/>
    <w:rsid w:val="00287AC4"/>
    <w:rsid w:val="00287DE4"/>
    <w:rsid w:val="0029075A"/>
    <w:rsid w:val="0029217B"/>
    <w:rsid w:val="00292531"/>
    <w:rsid w:val="002A2127"/>
    <w:rsid w:val="002B5229"/>
    <w:rsid w:val="002B5E17"/>
    <w:rsid w:val="002B6DE1"/>
    <w:rsid w:val="002C0454"/>
    <w:rsid w:val="002C217C"/>
    <w:rsid w:val="002C3A48"/>
    <w:rsid w:val="002C586A"/>
    <w:rsid w:val="002C6AF3"/>
    <w:rsid w:val="002C7AAD"/>
    <w:rsid w:val="002D4EB9"/>
    <w:rsid w:val="002D5F2F"/>
    <w:rsid w:val="002E1075"/>
    <w:rsid w:val="002E356D"/>
    <w:rsid w:val="002E3F2D"/>
    <w:rsid w:val="002F1F23"/>
    <w:rsid w:val="002F444B"/>
    <w:rsid w:val="00304431"/>
    <w:rsid w:val="00313BD4"/>
    <w:rsid w:val="003140F3"/>
    <w:rsid w:val="00314612"/>
    <w:rsid w:val="00320E6E"/>
    <w:rsid w:val="003333F8"/>
    <w:rsid w:val="00333DDD"/>
    <w:rsid w:val="003340C0"/>
    <w:rsid w:val="003411FE"/>
    <w:rsid w:val="00350ABC"/>
    <w:rsid w:val="00350DBC"/>
    <w:rsid w:val="00350DEC"/>
    <w:rsid w:val="00351133"/>
    <w:rsid w:val="00355CDF"/>
    <w:rsid w:val="003616AA"/>
    <w:rsid w:val="00362590"/>
    <w:rsid w:val="003672B6"/>
    <w:rsid w:val="00370847"/>
    <w:rsid w:val="0037666A"/>
    <w:rsid w:val="00377F2B"/>
    <w:rsid w:val="00390F2E"/>
    <w:rsid w:val="003921A1"/>
    <w:rsid w:val="00394C71"/>
    <w:rsid w:val="003A136F"/>
    <w:rsid w:val="003A40F8"/>
    <w:rsid w:val="003A5138"/>
    <w:rsid w:val="003A6D6C"/>
    <w:rsid w:val="003A7E98"/>
    <w:rsid w:val="003B0570"/>
    <w:rsid w:val="003B4EED"/>
    <w:rsid w:val="003B7DDA"/>
    <w:rsid w:val="003C25A5"/>
    <w:rsid w:val="003C458F"/>
    <w:rsid w:val="003C528C"/>
    <w:rsid w:val="003C6F74"/>
    <w:rsid w:val="003E12A1"/>
    <w:rsid w:val="003E12BF"/>
    <w:rsid w:val="003E683B"/>
    <w:rsid w:val="003E74B0"/>
    <w:rsid w:val="003F36F0"/>
    <w:rsid w:val="003F696A"/>
    <w:rsid w:val="00402E42"/>
    <w:rsid w:val="00403953"/>
    <w:rsid w:val="00435EAF"/>
    <w:rsid w:val="004469EA"/>
    <w:rsid w:val="00446D2F"/>
    <w:rsid w:val="00451F00"/>
    <w:rsid w:val="0045325A"/>
    <w:rsid w:val="00453BBC"/>
    <w:rsid w:val="00460660"/>
    <w:rsid w:val="00473C53"/>
    <w:rsid w:val="004771ED"/>
    <w:rsid w:val="00477A92"/>
    <w:rsid w:val="00485388"/>
    <w:rsid w:val="0049281E"/>
    <w:rsid w:val="00492AC5"/>
    <w:rsid w:val="00492E6F"/>
    <w:rsid w:val="00494BC5"/>
    <w:rsid w:val="00495B8B"/>
    <w:rsid w:val="00495C7A"/>
    <w:rsid w:val="00495D41"/>
    <w:rsid w:val="004B0D98"/>
    <w:rsid w:val="004B15F8"/>
    <w:rsid w:val="004B6816"/>
    <w:rsid w:val="004C03C7"/>
    <w:rsid w:val="004D1C92"/>
    <w:rsid w:val="004D1D4C"/>
    <w:rsid w:val="004D2CE9"/>
    <w:rsid w:val="004E0D76"/>
    <w:rsid w:val="004F26A6"/>
    <w:rsid w:val="004F4830"/>
    <w:rsid w:val="004F7907"/>
    <w:rsid w:val="00506F24"/>
    <w:rsid w:val="00514A92"/>
    <w:rsid w:val="005163FC"/>
    <w:rsid w:val="0052776E"/>
    <w:rsid w:val="00540F99"/>
    <w:rsid w:val="00547943"/>
    <w:rsid w:val="00547AB8"/>
    <w:rsid w:val="00550447"/>
    <w:rsid w:val="005728C6"/>
    <w:rsid w:val="005842D8"/>
    <w:rsid w:val="00584689"/>
    <w:rsid w:val="005976D6"/>
    <w:rsid w:val="005B18AC"/>
    <w:rsid w:val="005C1B47"/>
    <w:rsid w:val="005C216C"/>
    <w:rsid w:val="005C2C5A"/>
    <w:rsid w:val="005C6335"/>
    <w:rsid w:val="005C779D"/>
    <w:rsid w:val="005D06B7"/>
    <w:rsid w:val="005D0FDF"/>
    <w:rsid w:val="005D10F9"/>
    <w:rsid w:val="005D7570"/>
    <w:rsid w:val="005E388F"/>
    <w:rsid w:val="005E5561"/>
    <w:rsid w:val="005E7FC3"/>
    <w:rsid w:val="00612C57"/>
    <w:rsid w:val="0062094F"/>
    <w:rsid w:val="00625EA1"/>
    <w:rsid w:val="006273FC"/>
    <w:rsid w:val="00633D99"/>
    <w:rsid w:val="0063661A"/>
    <w:rsid w:val="00644A72"/>
    <w:rsid w:val="00647C2E"/>
    <w:rsid w:val="00652B40"/>
    <w:rsid w:val="0065545B"/>
    <w:rsid w:val="00665B8F"/>
    <w:rsid w:val="00670A29"/>
    <w:rsid w:val="00674C79"/>
    <w:rsid w:val="006756D8"/>
    <w:rsid w:val="00682EC2"/>
    <w:rsid w:val="00683C6D"/>
    <w:rsid w:val="00685504"/>
    <w:rsid w:val="006947D9"/>
    <w:rsid w:val="006A7EEB"/>
    <w:rsid w:val="006B20FE"/>
    <w:rsid w:val="006B2E38"/>
    <w:rsid w:val="006C5861"/>
    <w:rsid w:val="006C7571"/>
    <w:rsid w:val="006D0C39"/>
    <w:rsid w:val="006D5026"/>
    <w:rsid w:val="006E03AE"/>
    <w:rsid w:val="006F1370"/>
    <w:rsid w:val="00701393"/>
    <w:rsid w:val="00703207"/>
    <w:rsid w:val="00710921"/>
    <w:rsid w:val="00711564"/>
    <w:rsid w:val="00715B4C"/>
    <w:rsid w:val="00716206"/>
    <w:rsid w:val="00716AEB"/>
    <w:rsid w:val="00730AB7"/>
    <w:rsid w:val="00734C26"/>
    <w:rsid w:val="00735268"/>
    <w:rsid w:val="00740247"/>
    <w:rsid w:val="0075700F"/>
    <w:rsid w:val="007604E4"/>
    <w:rsid w:val="00760767"/>
    <w:rsid w:val="00762C4E"/>
    <w:rsid w:val="007727BB"/>
    <w:rsid w:val="00775943"/>
    <w:rsid w:val="00776FAC"/>
    <w:rsid w:val="007A34B3"/>
    <w:rsid w:val="007A36D4"/>
    <w:rsid w:val="007B1296"/>
    <w:rsid w:val="007B3BC8"/>
    <w:rsid w:val="007B43D8"/>
    <w:rsid w:val="007B43F3"/>
    <w:rsid w:val="007D6B06"/>
    <w:rsid w:val="007D6D81"/>
    <w:rsid w:val="007E0FF7"/>
    <w:rsid w:val="007E15AA"/>
    <w:rsid w:val="007E23A5"/>
    <w:rsid w:val="007F0768"/>
    <w:rsid w:val="00800364"/>
    <w:rsid w:val="00810637"/>
    <w:rsid w:val="008135EE"/>
    <w:rsid w:val="008156AB"/>
    <w:rsid w:val="00815B06"/>
    <w:rsid w:val="008170F4"/>
    <w:rsid w:val="008178A0"/>
    <w:rsid w:val="00820732"/>
    <w:rsid w:val="0083534A"/>
    <w:rsid w:val="008411CE"/>
    <w:rsid w:val="00843EE5"/>
    <w:rsid w:val="0084608B"/>
    <w:rsid w:val="008532F7"/>
    <w:rsid w:val="00862F14"/>
    <w:rsid w:val="00866E6B"/>
    <w:rsid w:val="00871F21"/>
    <w:rsid w:val="0087447F"/>
    <w:rsid w:val="008778F5"/>
    <w:rsid w:val="00881172"/>
    <w:rsid w:val="00887A16"/>
    <w:rsid w:val="008900FC"/>
    <w:rsid w:val="00891E1F"/>
    <w:rsid w:val="008976F7"/>
    <w:rsid w:val="008A0D77"/>
    <w:rsid w:val="008A0F60"/>
    <w:rsid w:val="008A3D99"/>
    <w:rsid w:val="008A69DD"/>
    <w:rsid w:val="008A6B38"/>
    <w:rsid w:val="008A7779"/>
    <w:rsid w:val="008B7781"/>
    <w:rsid w:val="008C5315"/>
    <w:rsid w:val="008C6246"/>
    <w:rsid w:val="008C6D4C"/>
    <w:rsid w:val="008D258A"/>
    <w:rsid w:val="008D35E3"/>
    <w:rsid w:val="008D6898"/>
    <w:rsid w:val="008D75C9"/>
    <w:rsid w:val="008E263D"/>
    <w:rsid w:val="008E60D2"/>
    <w:rsid w:val="008F18A8"/>
    <w:rsid w:val="008F3C43"/>
    <w:rsid w:val="00900D5F"/>
    <w:rsid w:val="00907A2C"/>
    <w:rsid w:val="00912AD7"/>
    <w:rsid w:val="00915D0B"/>
    <w:rsid w:val="009171D5"/>
    <w:rsid w:val="00927D29"/>
    <w:rsid w:val="009422C4"/>
    <w:rsid w:val="00947FFA"/>
    <w:rsid w:val="009500FD"/>
    <w:rsid w:val="009532B6"/>
    <w:rsid w:val="00955AD4"/>
    <w:rsid w:val="00963A7D"/>
    <w:rsid w:val="0097041B"/>
    <w:rsid w:val="00972E68"/>
    <w:rsid w:val="0097507F"/>
    <w:rsid w:val="009758F1"/>
    <w:rsid w:val="0097672C"/>
    <w:rsid w:val="00983505"/>
    <w:rsid w:val="00993BDF"/>
    <w:rsid w:val="009A31D8"/>
    <w:rsid w:val="009A4D25"/>
    <w:rsid w:val="009A5998"/>
    <w:rsid w:val="009A6EB5"/>
    <w:rsid w:val="009B01A7"/>
    <w:rsid w:val="009B0DCE"/>
    <w:rsid w:val="009B5A27"/>
    <w:rsid w:val="009B787B"/>
    <w:rsid w:val="009C3E88"/>
    <w:rsid w:val="009C61C2"/>
    <w:rsid w:val="009D23FD"/>
    <w:rsid w:val="009D5735"/>
    <w:rsid w:val="009E685C"/>
    <w:rsid w:val="009F1D27"/>
    <w:rsid w:val="009F4E23"/>
    <w:rsid w:val="00A04B10"/>
    <w:rsid w:val="00A131FB"/>
    <w:rsid w:val="00A15409"/>
    <w:rsid w:val="00A15E60"/>
    <w:rsid w:val="00A218A6"/>
    <w:rsid w:val="00A2259B"/>
    <w:rsid w:val="00A23795"/>
    <w:rsid w:val="00A2569E"/>
    <w:rsid w:val="00A27782"/>
    <w:rsid w:val="00A33601"/>
    <w:rsid w:val="00A41D03"/>
    <w:rsid w:val="00A41D28"/>
    <w:rsid w:val="00A51EA5"/>
    <w:rsid w:val="00A54017"/>
    <w:rsid w:val="00A5580A"/>
    <w:rsid w:val="00A57474"/>
    <w:rsid w:val="00A607EE"/>
    <w:rsid w:val="00A67608"/>
    <w:rsid w:val="00A73250"/>
    <w:rsid w:val="00A73AE7"/>
    <w:rsid w:val="00A83078"/>
    <w:rsid w:val="00A8450C"/>
    <w:rsid w:val="00A85186"/>
    <w:rsid w:val="00A95FFF"/>
    <w:rsid w:val="00A9702A"/>
    <w:rsid w:val="00AA444C"/>
    <w:rsid w:val="00AA5FF3"/>
    <w:rsid w:val="00AB5CD2"/>
    <w:rsid w:val="00AC2EE4"/>
    <w:rsid w:val="00AD6B6E"/>
    <w:rsid w:val="00AE2A78"/>
    <w:rsid w:val="00AE6325"/>
    <w:rsid w:val="00AE633B"/>
    <w:rsid w:val="00AF2067"/>
    <w:rsid w:val="00AF39AE"/>
    <w:rsid w:val="00B035FC"/>
    <w:rsid w:val="00B04C2F"/>
    <w:rsid w:val="00B102DA"/>
    <w:rsid w:val="00B113E4"/>
    <w:rsid w:val="00B1423E"/>
    <w:rsid w:val="00B15726"/>
    <w:rsid w:val="00B15AB7"/>
    <w:rsid w:val="00B23AF0"/>
    <w:rsid w:val="00B255B1"/>
    <w:rsid w:val="00B44A6D"/>
    <w:rsid w:val="00B4635E"/>
    <w:rsid w:val="00B50B0F"/>
    <w:rsid w:val="00B53321"/>
    <w:rsid w:val="00B64EC5"/>
    <w:rsid w:val="00B6655B"/>
    <w:rsid w:val="00B66C3F"/>
    <w:rsid w:val="00B73778"/>
    <w:rsid w:val="00B82568"/>
    <w:rsid w:val="00B82B8A"/>
    <w:rsid w:val="00B851AF"/>
    <w:rsid w:val="00B92E28"/>
    <w:rsid w:val="00B956E4"/>
    <w:rsid w:val="00BA2C61"/>
    <w:rsid w:val="00BA3EA6"/>
    <w:rsid w:val="00BA485B"/>
    <w:rsid w:val="00BA62D5"/>
    <w:rsid w:val="00BB22C1"/>
    <w:rsid w:val="00BC4497"/>
    <w:rsid w:val="00BD62A9"/>
    <w:rsid w:val="00BD67B5"/>
    <w:rsid w:val="00BE2E89"/>
    <w:rsid w:val="00BE475B"/>
    <w:rsid w:val="00BF7EFF"/>
    <w:rsid w:val="00C01C80"/>
    <w:rsid w:val="00C02CA6"/>
    <w:rsid w:val="00C11D44"/>
    <w:rsid w:val="00C368D7"/>
    <w:rsid w:val="00C40565"/>
    <w:rsid w:val="00C42D9F"/>
    <w:rsid w:val="00C4783D"/>
    <w:rsid w:val="00C661E3"/>
    <w:rsid w:val="00C706EA"/>
    <w:rsid w:val="00C75AEE"/>
    <w:rsid w:val="00C77859"/>
    <w:rsid w:val="00C8374E"/>
    <w:rsid w:val="00C86313"/>
    <w:rsid w:val="00C871DC"/>
    <w:rsid w:val="00C930D6"/>
    <w:rsid w:val="00C934F9"/>
    <w:rsid w:val="00CA39DC"/>
    <w:rsid w:val="00CA55AD"/>
    <w:rsid w:val="00CA658E"/>
    <w:rsid w:val="00CA75FD"/>
    <w:rsid w:val="00CB07BC"/>
    <w:rsid w:val="00CB3307"/>
    <w:rsid w:val="00CB5F04"/>
    <w:rsid w:val="00CB7A21"/>
    <w:rsid w:val="00CC2EBB"/>
    <w:rsid w:val="00CC3301"/>
    <w:rsid w:val="00CC3C16"/>
    <w:rsid w:val="00CE3B5E"/>
    <w:rsid w:val="00CE3CC1"/>
    <w:rsid w:val="00CE58C3"/>
    <w:rsid w:val="00D00294"/>
    <w:rsid w:val="00D0080E"/>
    <w:rsid w:val="00D138BD"/>
    <w:rsid w:val="00D160AE"/>
    <w:rsid w:val="00D17688"/>
    <w:rsid w:val="00D30B0E"/>
    <w:rsid w:val="00D3537C"/>
    <w:rsid w:val="00D35518"/>
    <w:rsid w:val="00D36BAB"/>
    <w:rsid w:val="00D46A52"/>
    <w:rsid w:val="00D47013"/>
    <w:rsid w:val="00D50268"/>
    <w:rsid w:val="00D51EAF"/>
    <w:rsid w:val="00D56F33"/>
    <w:rsid w:val="00D57E83"/>
    <w:rsid w:val="00D6459C"/>
    <w:rsid w:val="00D65A67"/>
    <w:rsid w:val="00D67A06"/>
    <w:rsid w:val="00D74E18"/>
    <w:rsid w:val="00D75BC4"/>
    <w:rsid w:val="00D801F3"/>
    <w:rsid w:val="00D8486B"/>
    <w:rsid w:val="00D92F3D"/>
    <w:rsid w:val="00D94DA4"/>
    <w:rsid w:val="00D96D59"/>
    <w:rsid w:val="00DA2740"/>
    <w:rsid w:val="00DD2079"/>
    <w:rsid w:val="00DD2D10"/>
    <w:rsid w:val="00DD2E9E"/>
    <w:rsid w:val="00DD32FF"/>
    <w:rsid w:val="00DD67B4"/>
    <w:rsid w:val="00DD6B89"/>
    <w:rsid w:val="00DD6CFC"/>
    <w:rsid w:val="00DE06DE"/>
    <w:rsid w:val="00DE15A2"/>
    <w:rsid w:val="00DE74DA"/>
    <w:rsid w:val="00DF0AFC"/>
    <w:rsid w:val="00E003E1"/>
    <w:rsid w:val="00E017FB"/>
    <w:rsid w:val="00E060E4"/>
    <w:rsid w:val="00E2241A"/>
    <w:rsid w:val="00E22543"/>
    <w:rsid w:val="00E237E6"/>
    <w:rsid w:val="00E2393F"/>
    <w:rsid w:val="00E323DE"/>
    <w:rsid w:val="00E46B85"/>
    <w:rsid w:val="00E47D64"/>
    <w:rsid w:val="00E6634B"/>
    <w:rsid w:val="00E71DF8"/>
    <w:rsid w:val="00E7239D"/>
    <w:rsid w:val="00E74B91"/>
    <w:rsid w:val="00E74C8B"/>
    <w:rsid w:val="00E834BE"/>
    <w:rsid w:val="00E854ED"/>
    <w:rsid w:val="00E86806"/>
    <w:rsid w:val="00E92F57"/>
    <w:rsid w:val="00E93448"/>
    <w:rsid w:val="00E97828"/>
    <w:rsid w:val="00EA7805"/>
    <w:rsid w:val="00ED2643"/>
    <w:rsid w:val="00ED5A5E"/>
    <w:rsid w:val="00ED5FC3"/>
    <w:rsid w:val="00EE2660"/>
    <w:rsid w:val="00EE7BC8"/>
    <w:rsid w:val="00EF0140"/>
    <w:rsid w:val="00EF022D"/>
    <w:rsid w:val="00EF20D5"/>
    <w:rsid w:val="00EF7DE5"/>
    <w:rsid w:val="00F05391"/>
    <w:rsid w:val="00F116CE"/>
    <w:rsid w:val="00F13A59"/>
    <w:rsid w:val="00F15E7C"/>
    <w:rsid w:val="00F15F49"/>
    <w:rsid w:val="00F311CF"/>
    <w:rsid w:val="00F31BF1"/>
    <w:rsid w:val="00F3468E"/>
    <w:rsid w:val="00F359E2"/>
    <w:rsid w:val="00F438A8"/>
    <w:rsid w:val="00F43C18"/>
    <w:rsid w:val="00F44D11"/>
    <w:rsid w:val="00F82D36"/>
    <w:rsid w:val="00F94ED2"/>
    <w:rsid w:val="00FC182F"/>
    <w:rsid w:val="00FE2080"/>
    <w:rsid w:val="00FE3894"/>
    <w:rsid w:val="00FE61E5"/>
    <w:rsid w:val="00FE7600"/>
    <w:rsid w:val="00FF3D85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5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ascii="Times New Roman" w:eastAsiaTheme="majorEastAsia" w:hAnsi="Times New Roman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ascii="Times New Roman" w:eastAsiaTheme="majorEastAsia" w:hAnsi="Times New Roman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3340C0"/>
    <w:pPr>
      <w:numPr>
        <w:numId w:val="2"/>
      </w:numPr>
      <w:tabs>
        <w:tab w:val="num" w:pos="992"/>
      </w:tabs>
      <w:ind w:left="0"/>
    </w:pPr>
  </w:style>
  <w:style w:type="character" w:customStyle="1" w:styleId="af6">
    <w:name w:val="Список маркированный Знак"/>
    <w:basedOn w:val="af0"/>
    <w:link w:val="a1"/>
    <w:rsid w:val="003340C0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4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5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86A0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351133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351133"/>
    <w:rPr>
      <w:rFonts w:ascii="Consolas" w:hAnsi="Consolas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32C79"/>
    <w:rPr>
      <w:color w:val="605E5C"/>
      <w:shd w:val="clear" w:color="auto" w:fill="E1DFDD"/>
    </w:rPr>
  </w:style>
  <w:style w:type="character" w:customStyle="1" w:styleId="answerparsertextcontainerziiv">
    <w:name w:val="answerparser_textcontainer__z_iiv"/>
    <w:basedOn w:val="a4"/>
    <w:rsid w:val="00261455"/>
  </w:style>
  <w:style w:type="paragraph" w:customStyle="1" w:styleId="answerparserlistitemxqlov">
    <w:name w:val="answerparser_listitem__xqlov"/>
    <w:basedOn w:val="a2"/>
    <w:rsid w:val="00261455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fa">
    <w:name w:val="FollowedHyperlink"/>
    <w:basedOn w:val="a4"/>
    <w:uiPriority w:val="99"/>
    <w:semiHidden/>
    <w:unhideWhenUsed/>
    <w:rsid w:val="00107049"/>
    <w:rPr>
      <w:color w:val="96607D" w:themeColor="followedHyperlink"/>
      <w:u w:val="single"/>
    </w:rPr>
  </w:style>
  <w:style w:type="paragraph" w:styleId="affb">
    <w:name w:val="Balloon Text"/>
    <w:basedOn w:val="a2"/>
    <w:link w:val="affc"/>
    <w:uiPriority w:val="99"/>
    <w:semiHidden/>
    <w:unhideWhenUsed/>
    <w:rsid w:val="00D57E83"/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4"/>
    <w:link w:val="affb"/>
    <w:uiPriority w:val="99"/>
    <w:semiHidden/>
    <w:rsid w:val="00D57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znanium.ru/catalog/product/214904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smatveev.narod.ru/knigi_proect/ci_sharp.pdf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kpfu.ru/portal/docs/F304170973/Aleksandrova_I_L___Tumakov_D_N_P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kotlinlang.org/docs/android-overview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esktop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97BBD-09CB-450A-A73E-6325422B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846</TotalTime>
  <Pages>25</Pages>
  <Words>4297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221</cp:lastModifiedBy>
  <cp:revision>86</cp:revision>
  <dcterms:created xsi:type="dcterms:W3CDTF">2025-05-30T16:03:00Z</dcterms:created>
  <dcterms:modified xsi:type="dcterms:W3CDTF">2025-06-20T08:48:00Z</dcterms:modified>
</cp:coreProperties>
</file>